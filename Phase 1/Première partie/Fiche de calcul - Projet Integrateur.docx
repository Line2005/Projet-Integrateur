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A47C" w14:textId="77777777" w:rsidR="005F110D" w:rsidRPr="007B7783" w:rsidRDefault="00483092" w:rsidP="00EA0752">
      <w:pPr>
        <w:jc w:val="both"/>
        <w:rPr>
          <w:rFonts w:cs="Arial"/>
          <w:b/>
          <w:color w:val="4F81BD" w:themeColor="accent1"/>
        </w:rPr>
      </w:pPr>
      <w:r w:rsidRPr="007B7783">
        <w:rPr>
          <w:rFonts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853DD" wp14:editId="3BC23AA7">
                <wp:simplePos x="0" y="0"/>
                <wp:positionH relativeFrom="margin">
                  <wp:posOffset>-1754505</wp:posOffset>
                </wp:positionH>
                <wp:positionV relativeFrom="paragraph">
                  <wp:posOffset>13989</wp:posOffset>
                </wp:positionV>
                <wp:extent cx="6100550" cy="887095"/>
                <wp:effectExtent l="0" t="0" r="14605" b="27305"/>
                <wp:wrapNone/>
                <wp:docPr id="16" name="Organigramme : Pré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550" cy="887095"/>
                        </a:xfrm>
                        <a:prstGeom prst="flowChartPreparation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C9F4C" w14:textId="1B9CA4A9" w:rsidR="00B33B20" w:rsidRDefault="00B33B20" w:rsidP="0048309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PROJET INTEGRATEUR</w:t>
                            </w:r>
                          </w:p>
                          <w:p w14:paraId="6365AD73" w14:textId="1EEEE4EA" w:rsidR="00DE797A" w:rsidRDefault="00DE797A" w:rsidP="0048309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Groupe </w:t>
                            </w:r>
                            <w:r w:rsidR="004B6A4B">
                              <w:rPr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1CDE2384" w14:textId="77777777" w:rsidR="00DE797A" w:rsidRPr="00483092" w:rsidRDefault="00DE797A" w:rsidP="0048309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853D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16" o:spid="_x0000_s1026" type="#_x0000_t117" style="position:absolute;left:0;text-align:left;margin-left:-138.15pt;margin-top:1.1pt;width:480.35pt;height:69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" fillcolor="#4f81bd [3204]" strokecolor="#95b3d7 [1940]" strokeweight="2pt">
                <v:textbox>
                  <w:txbxContent>
                    <w:p w14:paraId="459C9F4C" w14:textId="1B9CA4A9" w:rsidR="00B33B20" w:rsidRDefault="00B33B20" w:rsidP="0048309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PROJET INTEGRATEUR</w:t>
                      </w:r>
                    </w:p>
                    <w:p w14:paraId="6365AD73" w14:textId="1EEEE4EA" w:rsidR="00DE797A" w:rsidRDefault="00DE797A" w:rsidP="0048309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Groupe </w:t>
                      </w:r>
                      <w:r w:rsidR="004B6A4B">
                        <w:rPr>
                          <w:b/>
                          <w:sz w:val="40"/>
                          <w:szCs w:val="40"/>
                        </w:rPr>
                        <w:t>5</w:t>
                      </w:r>
                    </w:p>
                    <w:p w14:paraId="1CDE2384" w14:textId="77777777" w:rsidR="00DE797A" w:rsidRPr="00483092" w:rsidRDefault="00DE797A" w:rsidP="00483092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A6659" w14:textId="77777777" w:rsidR="005F110D" w:rsidRPr="007B7783" w:rsidRDefault="005F110D" w:rsidP="00EA0752">
      <w:pPr>
        <w:jc w:val="both"/>
        <w:rPr>
          <w:rFonts w:cs="Arial"/>
          <w:b/>
          <w:color w:val="4F81BD" w:themeColor="accent1"/>
          <w:sz w:val="52"/>
        </w:rPr>
      </w:pPr>
    </w:p>
    <w:p w14:paraId="0A37501D" w14:textId="77777777" w:rsidR="00170BCF" w:rsidRPr="007B7783" w:rsidRDefault="00170BCF" w:rsidP="00EA0752">
      <w:pPr>
        <w:jc w:val="both"/>
        <w:rPr>
          <w:rFonts w:cs="Arial"/>
          <w:b/>
          <w:color w:val="4F81BD" w:themeColor="accent1"/>
          <w:sz w:val="40"/>
        </w:rPr>
      </w:pPr>
    </w:p>
    <w:p w14:paraId="5DAB6C7B" w14:textId="77777777" w:rsidR="002955A0" w:rsidRPr="007B7783" w:rsidRDefault="002955A0" w:rsidP="00EA0752">
      <w:pPr>
        <w:jc w:val="both"/>
        <w:rPr>
          <w:rFonts w:cs="Arial"/>
          <w:b/>
          <w:color w:val="4F81BD" w:themeColor="accent1"/>
          <w:sz w:val="18"/>
        </w:rPr>
      </w:pPr>
    </w:p>
    <w:p w14:paraId="66D974EB" w14:textId="6D1D3E3D" w:rsidR="002955A0" w:rsidRPr="007B7783" w:rsidRDefault="007569CE" w:rsidP="007569CE">
      <w:pPr>
        <w:jc w:val="center"/>
        <w:rPr>
          <w:rFonts w:cs="Arial"/>
          <w:b/>
          <w:color w:val="000000" w:themeColor="text1"/>
        </w:rPr>
      </w:pPr>
      <w:r w:rsidRPr="007569CE">
        <w:rPr>
          <w:rFonts w:cs="Arial"/>
          <w:b/>
          <w:noProof/>
          <w:color w:val="000000" w:themeColor="text1"/>
        </w:rPr>
        <w:drawing>
          <wp:inline distT="0" distB="0" distL="0" distR="0" wp14:anchorId="15E99769" wp14:editId="339C31EE">
            <wp:extent cx="5890438" cy="56881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232" cy="57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170BCF" w:rsidRPr="007B7783" w:rsidRDefault="00170BCF" w:rsidP="00EA0752">
      <w:pPr>
        <w:jc w:val="both"/>
        <w:rPr>
          <w:rFonts w:cs="Arial"/>
          <w:b/>
          <w:color w:val="000000" w:themeColor="text1"/>
        </w:rPr>
      </w:pPr>
    </w:p>
    <w:tbl>
      <w:tblPr>
        <w:tblStyle w:val="TableGrid"/>
        <w:tblpPr w:leftFromText="141" w:rightFromText="141" w:vertAnchor="text" w:horzAnchor="page" w:tblpX="2563" w:tblpY="-33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2818"/>
        <w:gridCol w:w="2818"/>
      </w:tblGrid>
      <w:tr w:rsidR="00170BCF" w:rsidRPr="007B7783" w14:paraId="6A05A809" w14:textId="77777777" w:rsidTr="001A2BA9">
        <w:trPr>
          <w:gridAfter w:val="1"/>
          <w:wAfter w:w="2818" w:type="dxa"/>
        </w:trPr>
        <w:tc>
          <w:tcPr>
            <w:tcW w:w="2728" w:type="dxa"/>
          </w:tcPr>
          <w:p w14:paraId="5A39BBE3" w14:textId="77777777" w:rsidR="00170BCF" w:rsidRPr="007B7783" w:rsidRDefault="00170BCF" w:rsidP="00EA0752">
            <w:pPr>
              <w:jc w:val="both"/>
              <w:rPr>
                <w:rFonts w:cs="Arial"/>
                <w:b/>
                <w:color w:val="4F81BD" w:themeColor="accent1"/>
                <w:sz w:val="32"/>
              </w:rPr>
            </w:pPr>
          </w:p>
        </w:tc>
        <w:tc>
          <w:tcPr>
            <w:tcW w:w="2818" w:type="dxa"/>
          </w:tcPr>
          <w:p w14:paraId="41C8F396" w14:textId="77777777" w:rsidR="00170BCF" w:rsidRPr="007B7783" w:rsidRDefault="00170BCF" w:rsidP="00EA0752">
            <w:pPr>
              <w:jc w:val="both"/>
              <w:rPr>
                <w:rFonts w:cs="Arial"/>
                <w:color w:val="000000" w:themeColor="text1"/>
                <w:sz w:val="32"/>
              </w:rPr>
            </w:pPr>
          </w:p>
        </w:tc>
      </w:tr>
      <w:tr w:rsidR="00170BCF" w:rsidRPr="007B7783" w14:paraId="72A3D3EC" w14:textId="77777777" w:rsidTr="001A2BA9">
        <w:trPr>
          <w:gridAfter w:val="1"/>
          <w:wAfter w:w="2818" w:type="dxa"/>
        </w:trPr>
        <w:tc>
          <w:tcPr>
            <w:tcW w:w="2728" w:type="dxa"/>
          </w:tcPr>
          <w:p w14:paraId="0D0B940D" w14:textId="77777777" w:rsidR="00170BCF" w:rsidRPr="007B7783" w:rsidRDefault="00170BCF" w:rsidP="00EA0752">
            <w:pPr>
              <w:jc w:val="both"/>
              <w:rPr>
                <w:rFonts w:cs="Arial"/>
                <w:b/>
                <w:color w:val="4F81BD" w:themeColor="accent1"/>
                <w:sz w:val="32"/>
              </w:rPr>
            </w:pPr>
          </w:p>
        </w:tc>
        <w:tc>
          <w:tcPr>
            <w:tcW w:w="2818" w:type="dxa"/>
          </w:tcPr>
          <w:p w14:paraId="0E27B00A" w14:textId="77777777" w:rsidR="00170BCF" w:rsidRPr="007B7783" w:rsidRDefault="00170BCF" w:rsidP="00EA0752">
            <w:pPr>
              <w:jc w:val="both"/>
              <w:rPr>
                <w:rFonts w:cs="Arial"/>
                <w:color w:val="000000" w:themeColor="text1"/>
                <w:sz w:val="32"/>
              </w:rPr>
            </w:pPr>
          </w:p>
        </w:tc>
      </w:tr>
      <w:tr w:rsidR="00170BCF" w:rsidRPr="007B7783" w14:paraId="60061E4C" w14:textId="77777777" w:rsidTr="001A2BA9">
        <w:tc>
          <w:tcPr>
            <w:tcW w:w="5546" w:type="dxa"/>
            <w:gridSpan w:val="2"/>
          </w:tcPr>
          <w:p w14:paraId="44EAFD9C" w14:textId="77777777" w:rsidR="00170BCF" w:rsidRPr="007B7783" w:rsidRDefault="00170BCF" w:rsidP="00EA0752">
            <w:pPr>
              <w:jc w:val="both"/>
              <w:rPr>
                <w:rFonts w:cs="Arial"/>
                <w:b/>
                <w:color w:val="4F81BD" w:themeColor="accent1"/>
                <w:sz w:val="32"/>
              </w:rPr>
            </w:pPr>
          </w:p>
        </w:tc>
        <w:tc>
          <w:tcPr>
            <w:tcW w:w="2818" w:type="dxa"/>
          </w:tcPr>
          <w:p w14:paraId="4B94D5A5" w14:textId="77777777" w:rsidR="00170BCF" w:rsidRPr="007B7783" w:rsidRDefault="00170BCF" w:rsidP="00EA0752">
            <w:pPr>
              <w:jc w:val="both"/>
              <w:rPr>
                <w:rFonts w:cs="Arial"/>
                <w:color w:val="000000" w:themeColor="text1"/>
                <w:sz w:val="32"/>
              </w:rPr>
            </w:pPr>
          </w:p>
        </w:tc>
      </w:tr>
      <w:tr w:rsidR="00170BCF" w:rsidRPr="007B7783" w14:paraId="3DEEC669" w14:textId="77777777" w:rsidTr="001A2BA9">
        <w:tc>
          <w:tcPr>
            <w:tcW w:w="5546" w:type="dxa"/>
            <w:gridSpan w:val="2"/>
          </w:tcPr>
          <w:p w14:paraId="3656B9AB" w14:textId="77777777" w:rsidR="00170BCF" w:rsidRPr="007B7783" w:rsidRDefault="00170BCF" w:rsidP="00EA0752">
            <w:pPr>
              <w:jc w:val="both"/>
              <w:rPr>
                <w:rFonts w:cs="Arial"/>
                <w:b/>
                <w:color w:val="4F81BD" w:themeColor="accent1"/>
                <w:sz w:val="32"/>
              </w:rPr>
            </w:pPr>
          </w:p>
        </w:tc>
        <w:tc>
          <w:tcPr>
            <w:tcW w:w="2818" w:type="dxa"/>
          </w:tcPr>
          <w:p w14:paraId="45FB0818" w14:textId="77777777" w:rsidR="00170BCF" w:rsidRPr="007B7783" w:rsidRDefault="00170BCF" w:rsidP="00EA0752">
            <w:pPr>
              <w:jc w:val="both"/>
              <w:rPr>
                <w:rFonts w:cs="Arial"/>
                <w:color w:val="000000" w:themeColor="text1"/>
                <w:sz w:val="32"/>
              </w:rPr>
            </w:pPr>
          </w:p>
        </w:tc>
      </w:tr>
    </w:tbl>
    <w:p w14:paraId="1299C43A" w14:textId="7EF6BECC" w:rsidR="00483092" w:rsidRPr="007B7783" w:rsidRDefault="00483092" w:rsidP="007569CE">
      <w:pPr>
        <w:tabs>
          <w:tab w:val="left" w:pos="4203"/>
        </w:tabs>
        <w:jc w:val="both"/>
        <w:rPr>
          <w:rFonts w:cs="Arial"/>
          <w:b/>
          <w:color w:val="000000" w:themeColor="text1"/>
        </w:rPr>
      </w:pPr>
    </w:p>
    <w:p w14:paraId="73CCA8C8" w14:textId="77777777" w:rsidR="00D37A57" w:rsidRPr="007B7783" w:rsidRDefault="00483092" w:rsidP="00EA0752">
      <w:pPr>
        <w:jc w:val="both"/>
        <w:rPr>
          <w:rFonts w:cs="Arial"/>
          <w:b/>
          <w:color w:val="000000" w:themeColor="text1"/>
        </w:rPr>
      </w:pPr>
      <w:r w:rsidRPr="007B7783">
        <w:rPr>
          <w:rFonts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AF9D3" wp14:editId="62583243">
                <wp:simplePos x="0" y="0"/>
                <wp:positionH relativeFrom="page">
                  <wp:posOffset>2924157</wp:posOffset>
                </wp:positionH>
                <wp:positionV relativeFrom="paragraph">
                  <wp:posOffset>104140</wp:posOffset>
                </wp:positionV>
                <wp:extent cx="5813946" cy="887105"/>
                <wp:effectExtent l="0" t="0" r="15875" b="27305"/>
                <wp:wrapNone/>
                <wp:docPr id="13" name="Organigramme : Prépa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946" cy="887105"/>
                        </a:xfrm>
                        <a:prstGeom prst="flowChartPreparation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AB61" w14:textId="4C0A88D2" w:rsidR="00B33B20" w:rsidRDefault="00B33B20" w:rsidP="00164ACC">
                            <w:pPr>
                              <w:ind w:left="708"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Voiture Autonome</w:t>
                            </w:r>
                          </w:p>
                          <w:p w14:paraId="1BF0577D" w14:textId="2A1D2BAB" w:rsidR="00B33B20" w:rsidRPr="00483092" w:rsidRDefault="00B33B20" w:rsidP="0048309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DE797A">
                              <w:rPr>
                                <w:b/>
                                <w:sz w:val="40"/>
                                <w:szCs w:val="40"/>
                              </w:rPr>
                              <w:t>X2027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F9D3" id="Organigramme : Préparation 13" o:spid="_x0000_s1027" type="#_x0000_t117" style="position:absolute;left:0;text-align:left;margin-left:230.25pt;margin-top:8.2pt;width:457.8pt;height:69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" fillcolor="#4f81bd [3204]" strokecolor="#95b3d7 [1940]" strokeweight="2pt">
                <v:textbox>
                  <w:txbxContent>
                    <w:p w14:paraId="01D5AB61" w14:textId="4C0A88D2" w:rsidR="00B33B20" w:rsidRDefault="00B33B20" w:rsidP="00164ACC">
                      <w:pPr>
                        <w:ind w:left="708" w:firstLine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Voiture Autonome</w:t>
                      </w:r>
                    </w:p>
                    <w:p w14:paraId="1BF0577D" w14:textId="2A1D2BAB" w:rsidR="00B33B20" w:rsidRPr="00483092" w:rsidRDefault="00B33B20" w:rsidP="0048309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   </w:t>
                      </w:r>
                      <w:r w:rsidR="00DE797A">
                        <w:rPr>
                          <w:b/>
                          <w:sz w:val="40"/>
                          <w:szCs w:val="40"/>
                        </w:rPr>
                        <w:t>X2027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699379" w14:textId="77777777" w:rsidR="00D37A57" w:rsidRPr="007B7783" w:rsidRDefault="00D37A57" w:rsidP="00EA0752">
      <w:pPr>
        <w:jc w:val="both"/>
        <w:rPr>
          <w:rFonts w:cs="Arial"/>
          <w:b/>
          <w:color w:val="000000" w:themeColor="text1"/>
        </w:rPr>
      </w:pPr>
    </w:p>
    <w:p w14:paraId="3FE9F23F" w14:textId="77777777" w:rsidR="005F110D" w:rsidRPr="007B7783" w:rsidRDefault="005F110D" w:rsidP="00EA0752">
      <w:pPr>
        <w:jc w:val="both"/>
        <w:rPr>
          <w:rFonts w:cs="Arial"/>
          <w:b/>
          <w:color w:val="000000" w:themeColor="text1"/>
        </w:rPr>
      </w:pPr>
    </w:p>
    <w:p w14:paraId="1F72F646" w14:textId="599816B7" w:rsidR="006F2AFA" w:rsidRPr="007B7783" w:rsidRDefault="006F2AFA" w:rsidP="004B6A4B">
      <w:pPr>
        <w:pStyle w:val="TOCHeading"/>
        <w:rPr>
          <w:rFonts w:cs="Arial"/>
        </w:rPr>
      </w:pPr>
    </w:p>
    <w:p w14:paraId="0BE58D7D" w14:textId="6FBF9259" w:rsidR="004B6A4B" w:rsidRDefault="004B6A4B" w:rsidP="004B6A4B">
      <w:pPr>
        <w:pStyle w:val="Heading1"/>
      </w:pPr>
      <w:r w:rsidRPr="009C5298">
        <w:t>Calcul de l’accélération pour atteindre la vitesse max en 1 seconde</w:t>
      </w:r>
    </w:p>
    <w:p w14:paraId="5937B6D4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CA"/>
        </w:rPr>
      </w:pPr>
      <w:r w:rsidRPr="00472A4F">
        <w:rPr>
          <w:rFonts w:asciiTheme="majorHAnsi" w:hAnsiTheme="majorHAnsi" w:cstheme="majorHAnsi"/>
          <w:sz w:val="22"/>
          <w:szCs w:val="22"/>
          <w:lang w:val="en-CA"/>
        </w:rPr>
        <w:t>Vfinal = 1m/s</w:t>
      </w:r>
    </w:p>
    <w:p w14:paraId="496DD07C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Vinit = 0m/s</w:t>
      </w:r>
    </w:p>
    <w:p w14:paraId="14E40D5A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Tfinal = 1s</w:t>
      </w:r>
    </w:p>
    <w:p w14:paraId="0BE0E32E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Tinit = 0s</w:t>
      </w:r>
    </w:p>
    <w:p w14:paraId="4D781900" w14:textId="429E7EE5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lang w:val="en-CA"/>
        </w:rPr>
      </w:pP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a =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V/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T = (Vfinal – Vinit)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/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(Tfinal – Tinit) = (1 – 0)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/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(1 – 0) = 1m/s²</w:t>
      </w:r>
    </w:p>
    <w:p w14:paraId="1364052C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OU</w:t>
      </w:r>
    </w:p>
    <w:p w14:paraId="34CB6D7B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lang w:val="en-CA"/>
        </w:rPr>
      </w:pP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V = 1m/s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 xml:space="preserve">T = 1s a =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V/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Δ</w:t>
      </w:r>
      <w:r w:rsidRPr="00472A4F">
        <w:rPr>
          <w:rStyle w:val="Policepardfaut"/>
          <w:rFonts w:asciiTheme="majorHAnsi" w:hAnsiTheme="majorHAnsi" w:cstheme="majorHAnsi"/>
          <w:sz w:val="22"/>
          <w:szCs w:val="22"/>
          <w:lang w:val="en-GB"/>
        </w:rPr>
        <w:t>T = 1 /1= 1m/s²</w:t>
      </w:r>
    </w:p>
    <w:p w14:paraId="235E664E" w14:textId="7B33C858" w:rsidR="0060410C" w:rsidRPr="0060410C" w:rsidRDefault="0060410C" w:rsidP="0060410C">
      <w:pPr>
        <w:pStyle w:val="Standard"/>
        <w:ind w:left="708"/>
        <w:rPr>
          <w:lang w:val="en-CA"/>
        </w:rPr>
      </w:pPr>
    </w:p>
    <w:p w14:paraId="5AD3A03B" w14:textId="04F0EF37" w:rsidR="004B6A4B" w:rsidRDefault="004B6A4B" w:rsidP="004B6A4B">
      <w:pPr>
        <w:pStyle w:val="Heading1"/>
      </w:pPr>
      <w:r w:rsidRPr="009C5298">
        <w:t>Force exercée sur le prototype lors de l’accélération (le prototype pèse environ 1kg +/- 2%)</w:t>
      </w:r>
    </w:p>
    <w:p w14:paraId="1EF0BBC2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a = 1m/s² m = 1 kg ± 0.02</w:t>
      </w:r>
    </w:p>
    <w:p w14:paraId="145FBF38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OU</w:t>
      </w:r>
    </w:p>
    <w:p w14:paraId="38379498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sz w:val="22"/>
          <w:szCs w:val="22"/>
          <w:lang w:val="en-GB"/>
        </w:rPr>
        <w:t>m = 1 kg ± 2% F = a*m = 1*1 = 1N ± 0.02</w:t>
      </w:r>
    </w:p>
    <w:p w14:paraId="474C6F79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</w:rPr>
      </w:pPr>
      <w:proofErr w:type="gramStart"/>
      <w:r w:rsidRPr="00472A4F">
        <w:rPr>
          <w:rFonts w:asciiTheme="majorHAnsi" w:hAnsiTheme="majorHAnsi" w:cstheme="majorHAnsi"/>
          <w:sz w:val="22"/>
          <w:szCs w:val="22"/>
        </w:rPr>
        <w:t>OU</w:t>
      </w:r>
      <w:proofErr w:type="gramEnd"/>
    </w:p>
    <w:p w14:paraId="2A15BC97" w14:textId="336B7914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sz w:val="22"/>
          <w:szCs w:val="22"/>
        </w:rPr>
      </w:pPr>
      <w:r w:rsidRPr="00472A4F">
        <w:rPr>
          <w:rFonts w:asciiTheme="majorHAnsi" w:hAnsiTheme="majorHAnsi" w:cstheme="majorHAnsi"/>
          <w:sz w:val="22"/>
          <w:szCs w:val="22"/>
        </w:rPr>
        <w:t>F = a*m = 1*1 = 1N ± 2%</w:t>
      </w:r>
    </w:p>
    <w:p w14:paraId="3D10C93C" w14:textId="77777777" w:rsidR="0060410C" w:rsidRPr="0060410C" w:rsidRDefault="0060410C" w:rsidP="0060410C">
      <w:pPr>
        <w:pStyle w:val="Standard"/>
        <w:ind w:left="708"/>
        <w:rPr>
          <w:rFonts w:ascii="Arimo" w:hAnsi="Arimo"/>
          <w:sz w:val="22"/>
          <w:szCs w:val="22"/>
        </w:rPr>
      </w:pPr>
    </w:p>
    <w:p w14:paraId="1ADCF5B2" w14:textId="4804DBE3" w:rsidR="004B6A4B" w:rsidRDefault="004B6A4B" w:rsidP="004B6A4B">
      <w:pPr>
        <w:pStyle w:val="Heading1"/>
      </w:pPr>
      <w:r w:rsidRPr="009C5298">
        <w:t>Force tangentielle sur une rou</w:t>
      </w:r>
      <w:r>
        <w:t>e</w:t>
      </w:r>
    </w:p>
    <w:p w14:paraId="0FF8989B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F</w:t>
      </w:r>
      <w:proofErr w:type="gramStart"/>
      <w:r w:rsidRPr="00472A4F">
        <w:rPr>
          <w:rFonts w:asciiTheme="majorHAnsi" w:hAnsiTheme="majorHAnsi" w:cstheme="majorHAnsi"/>
          <w:color w:val="000000"/>
          <w:sz w:val="22"/>
          <w:szCs w:val="22"/>
        </w:rPr>
        <w:t>/(</w:t>
      </w:r>
      <w:proofErr w:type="gramEnd"/>
      <w:r w:rsidRPr="00472A4F">
        <w:rPr>
          <w:rFonts w:asciiTheme="majorHAnsi" w:hAnsiTheme="majorHAnsi" w:cstheme="majorHAnsi"/>
          <w:color w:val="000000"/>
          <w:sz w:val="22"/>
          <w:szCs w:val="22"/>
        </w:rPr>
        <w:t>nb roue) soit</w:t>
      </w:r>
    </w:p>
    <w:p w14:paraId="4F033CB6" w14:textId="77777777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</w:p>
    <w:p w14:paraId="7D746C2D" w14:textId="58A4DE92" w:rsidR="0060410C" w:rsidRPr="00472A4F" w:rsidRDefault="0060410C" w:rsidP="0060410C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F=1/4 = 0,25N</w:t>
      </w:r>
    </w:p>
    <w:p w14:paraId="47FB75B5" w14:textId="77777777" w:rsidR="0060410C" w:rsidRPr="0060410C" w:rsidRDefault="0060410C" w:rsidP="0060410C">
      <w:pPr>
        <w:pStyle w:val="Standard"/>
        <w:ind w:left="708"/>
        <w:rPr>
          <w:rFonts w:ascii="Arimo" w:hAnsi="Arimo"/>
          <w:color w:val="000000"/>
          <w:sz w:val="22"/>
          <w:szCs w:val="22"/>
        </w:rPr>
      </w:pPr>
    </w:p>
    <w:p w14:paraId="54790E30" w14:textId="77777777" w:rsidR="004B6A4B" w:rsidRDefault="004B6A4B" w:rsidP="004B6A4B">
      <w:pPr>
        <w:pStyle w:val="Heading1"/>
      </w:pPr>
      <w:r w:rsidRPr="009C5298">
        <w:t>Couple qui s’exerce sur la roue</w:t>
      </w:r>
    </w:p>
    <w:p w14:paraId="40C4D9AB" w14:textId="48101EA2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C = F.r</w:t>
      </w:r>
    </w:p>
    <w:p w14:paraId="2D73FE86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</w:p>
    <w:p w14:paraId="7FB6AEB1" w14:textId="22F222D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> :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est le couple</w:t>
      </w:r>
    </w:p>
    <w:p w14:paraId="30E1690A" w14:textId="4D2F736D" w:rsidR="00472A4F" w:rsidRPr="00472A4F" w:rsidRDefault="00472A4F" w:rsidP="00472A4F">
      <w:pPr>
        <w:pStyle w:val="Standard"/>
        <w:ind w:left="708"/>
        <w:rPr>
          <w:rStyle w:val="Policepardfaut"/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>r</w:t>
      </w:r>
      <w:proofErr w:type="gramEnd"/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 xml:space="preserve"> : </w:t>
      </w: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>le rayon de la roue</w:t>
      </w:r>
    </w:p>
    <w:p w14:paraId="4526F68E" w14:textId="1C2F25B5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</w:rPr>
      </w:pP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>F</w:t>
      </w: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 xml:space="preserve"> : </w:t>
      </w:r>
      <w:r w:rsidRPr="00472A4F">
        <w:rPr>
          <w:rStyle w:val="Policepardfaut"/>
          <w:rFonts w:asciiTheme="majorHAnsi" w:hAnsiTheme="majorHAnsi" w:cstheme="majorHAnsi"/>
          <w:sz w:val="22"/>
          <w:szCs w:val="22"/>
        </w:rPr>
        <w:t>la force exercée en newton</w:t>
      </w:r>
    </w:p>
    <w:p w14:paraId="02CD7DC8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Ainsi après application numérique :</w:t>
      </w:r>
    </w:p>
    <w:p w14:paraId="205F0D1E" w14:textId="7EFF2180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Avec rayon r de la roue = 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>32.5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mm 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>(0.0325m)</w:t>
      </w:r>
    </w:p>
    <w:p w14:paraId="7986F8DC" w14:textId="654D447C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Et avec la force F 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>équivalent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au résultat du calcul précédent</w:t>
      </w:r>
    </w:p>
    <w:p w14:paraId="4A061345" w14:textId="661E27F0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472A4F">
        <w:rPr>
          <w:rFonts w:asciiTheme="majorHAnsi" w:hAnsiTheme="majorHAnsi" w:cstheme="majorHAnsi"/>
          <w:color w:val="000000"/>
          <w:sz w:val="22"/>
          <w:szCs w:val="22"/>
        </w:rPr>
        <w:t>soit</w:t>
      </w:r>
      <w:proofErr w:type="gramEnd"/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: C = 0.25 * 0.0325 = 0.008125 N.m</w:t>
      </w:r>
    </w:p>
    <w:p w14:paraId="2DEF1547" w14:textId="77777777" w:rsidR="00472A4F" w:rsidRDefault="00472A4F" w:rsidP="00472A4F">
      <w:pPr>
        <w:pStyle w:val="Standard"/>
        <w:rPr>
          <w:rFonts w:ascii="Arimo" w:hAnsi="Arimo" w:hint="eastAsia"/>
          <w:color w:val="000000"/>
          <w:sz w:val="22"/>
          <w:szCs w:val="22"/>
        </w:rPr>
      </w:pPr>
    </w:p>
    <w:p w14:paraId="2D264D0E" w14:textId="77777777" w:rsidR="004B6A4B" w:rsidRDefault="004B6A4B" w:rsidP="004B6A4B">
      <w:pPr>
        <w:pStyle w:val="Heading1"/>
      </w:pPr>
      <w:r w:rsidRPr="009C5298">
        <w:t>Vitesse de rotation de la roue</w:t>
      </w:r>
    </w:p>
    <w:p w14:paraId="3166E0DF" w14:textId="77777777" w:rsidR="004B6A4B" w:rsidRPr="00472A4F" w:rsidRDefault="004B6A4B" w:rsidP="00472A4F">
      <w:pPr>
        <w:ind w:left="708"/>
        <w:rPr>
          <w:rFonts w:asciiTheme="majorHAnsi" w:hAnsiTheme="majorHAnsi" w:cstheme="majorHAnsi"/>
          <w:lang w:val="en-US"/>
        </w:rPr>
      </w:pPr>
      <w:proofErr w:type="gramStart"/>
      <w:r w:rsidRPr="00472A4F">
        <w:rPr>
          <w:rFonts w:asciiTheme="majorHAnsi" w:hAnsiTheme="majorHAnsi" w:cstheme="majorHAnsi"/>
        </w:rPr>
        <w:t>ω</w:t>
      </w:r>
      <w:proofErr w:type="gramEnd"/>
      <w:r w:rsidRPr="00472A4F">
        <w:rPr>
          <w:rFonts w:asciiTheme="majorHAnsi" w:hAnsiTheme="majorHAnsi" w:cstheme="majorHAnsi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v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r</m:t>
            </m:r>
          </m:den>
        </m:f>
      </m:oMath>
    </w:p>
    <w:p w14:paraId="52CD89D7" w14:textId="77777777" w:rsidR="004B6A4B" w:rsidRPr="00472A4F" w:rsidRDefault="004B6A4B" w:rsidP="00472A4F">
      <w:pPr>
        <w:ind w:left="708"/>
        <w:rPr>
          <w:rFonts w:asciiTheme="majorHAnsi" w:hAnsiTheme="majorHAnsi" w:cstheme="majorHAnsi"/>
          <w:lang w:val="en-US"/>
        </w:rPr>
      </w:pPr>
      <w:r w:rsidRPr="00472A4F">
        <w:rPr>
          <w:rFonts w:asciiTheme="majorHAnsi" w:hAnsiTheme="majorHAnsi" w:cstheme="majorHAnsi"/>
        </w:rPr>
        <w:lastRenderedPageBreak/>
        <w:t>ω</w:t>
      </w:r>
      <w:r w:rsidRPr="00472A4F">
        <w:rPr>
          <w:rFonts w:asciiTheme="majorHAnsi" w:hAnsiTheme="majorHAnsi" w:cstheme="majorHAnsi"/>
          <w:lang w:val="en-US"/>
        </w:rPr>
        <w:t xml:space="preserve"> </w:t>
      </w:r>
      <w:r w:rsidRPr="00472A4F">
        <w:rPr>
          <w:rFonts w:asciiTheme="majorHAnsi" w:hAnsiTheme="majorHAnsi" w:cstheme="majorHAnsi"/>
        </w:rPr>
        <w:sym w:font="Wingdings" w:char="F0E0"/>
      </w:r>
      <w:r w:rsidRPr="00472A4F">
        <w:rPr>
          <w:rFonts w:asciiTheme="majorHAnsi" w:hAnsiTheme="majorHAnsi" w:cstheme="majorHAnsi"/>
          <w:lang w:val="en-US"/>
        </w:rPr>
        <w:t xml:space="preserve"> rad/s</w:t>
      </w:r>
    </w:p>
    <w:p w14:paraId="322DCF7E" w14:textId="77777777" w:rsidR="004B6A4B" w:rsidRPr="00472A4F" w:rsidRDefault="004B6A4B" w:rsidP="00472A4F">
      <w:pPr>
        <w:ind w:left="708"/>
        <w:rPr>
          <w:rFonts w:asciiTheme="majorHAnsi" w:hAnsiTheme="majorHAnsi" w:cstheme="majorHAnsi"/>
          <w:lang w:val="en-US"/>
        </w:rPr>
      </w:pPr>
      <w:r w:rsidRPr="00472A4F">
        <w:rPr>
          <w:rFonts w:asciiTheme="majorHAnsi" w:hAnsiTheme="majorHAnsi" w:cstheme="majorHAnsi"/>
          <w:lang w:val="en-US"/>
        </w:rPr>
        <w:t xml:space="preserve">v </w:t>
      </w:r>
      <w:r w:rsidRPr="00472A4F">
        <w:rPr>
          <w:rFonts w:asciiTheme="majorHAnsi" w:hAnsiTheme="majorHAnsi" w:cstheme="majorHAnsi"/>
        </w:rPr>
        <w:sym w:font="Wingdings" w:char="F0E0"/>
      </w:r>
      <w:r w:rsidRPr="00472A4F">
        <w:rPr>
          <w:rFonts w:asciiTheme="majorHAnsi" w:hAnsiTheme="majorHAnsi" w:cstheme="majorHAnsi"/>
          <w:lang w:val="en-US"/>
        </w:rPr>
        <w:t xml:space="preserve"> m/s</w:t>
      </w:r>
    </w:p>
    <w:p w14:paraId="227DD06B" w14:textId="24F031F5" w:rsidR="004B6A4B" w:rsidRPr="00472A4F" w:rsidRDefault="004B6A4B" w:rsidP="00472A4F">
      <w:pPr>
        <w:ind w:left="708"/>
        <w:rPr>
          <w:rFonts w:asciiTheme="majorHAnsi" w:hAnsiTheme="majorHAnsi" w:cstheme="majorHAnsi"/>
        </w:rPr>
      </w:pPr>
      <w:r w:rsidRPr="00472A4F">
        <w:rPr>
          <w:rFonts w:asciiTheme="majorHAnsi" w:hAnsiTheme="majorHAnsi" w:cstheme="majorHAnsi"/>
        </w:rPr>
        <w:t xml:space="preserve">r </w:t>
      </w:r>
      <w:r w:rsidRPr="00472A4F">
        <w:rPr>
          <w:rFonts w:asciiTheme="majorHAnsi" w:hAnsiTheme="majorHAnsi" w:cstheme="majorHAnsi"/>
        </w:rPr>
        <w:sym w:font="Wingdings" w:char="F0E0"/>
      </w:r>
      <w:r w:rsidRPr="00472A4F">
        <w:rPr>
          <w:rFonts w:asciiTheme="majorHAnsi" w:hAnsiTheme="majorHAnsi" w:cstheme="majorHAnsi"/>
        </w:rPr>
        <w:t xml:space="preserve"> m</w:t>
      </w:r>
    </w:p>
    <w:p w14:paraId="39B6EBA3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  <w:lang w:val="en-GB"/>
        </w:rPr>
        <w:t>v = 1 m/s</w:t>
      </w:r>
    </w:p>
    <w:p w14:paraId="397A8D1A" w14:textId="322E0929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   </w:t>
      </w:r>
      <w:r w:rsidRPr="00472A4F">
        <w:rPr>
          <w:rFonts w:asciiTheme="majorHAnsi" w:hAnsiTheme="majorHAnsi" w:cstheme="majorHAnsi"/>
          <w:color w:val="000000"/>
          <w:sz w:val="22"/>
          <w:szCs w:val="22"/>
          <w:lang w:val="en-GB"/>
        </w:rPr>
        <w:t>r =</w:t>
      </w:r>
      <w:r w:rsidRPr="00472A4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0.0325 m (3.25 cm)</w:t>
      </w:r>
    </w:p>
    <w:p w14:paraId="3C938647" w14:textId="6313E191" w:rsidR="00472A4F" w:rsidRDefault="00472A4F" w:rsidP="00472A4F">
      <w:pPr>
        <w:pStyle w:val="Standard"/>
        <w:ind w:left="708"/>
        <w:rPr>
          <w:rStyle w:val="Policepardfaut"/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   </w:t>
      </w:r>
      <w:r>
        <w:rPr>
          <w:rFonts w:cstheme="minorHAnsi"/>
        </w:rPr>
        <w:t>ω</w:t>
      </w: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="00105E59"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 xml:space="preserve">= </w:t>
      </w:r>
      <w:r w:rsidR="00105E59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>v</w:t>
      </w:r>
      <w:r w:rsidRPr="00472A4F">
        <w:rPr>
          <w:rStyle w:val="Policepardfaut"/>
          <w:rFonts w:asciiTheme="majorHAnsi" w:hAnsiTheme="majorHAnsi" w:cstheme="majorHAnsi"/>
          <w:color w:val="000000"/>
          <w:sz w:val="22"/>
          <w:szCs w:val="22"/>
        </w:rPr>
        <w:t>/r</w:t>
      </w:r>
    </w:p>
    <w:p w14:paraId="1F2FE5F2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</w:rPr>
      </w:pPr>
    </w:p>
    <w:p w14:paraId="0293165B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       = 1/0.0325 = 30.8 rad/s.</w:t>
      </w:r>
    </w:p>
    <w:p w14:paraId="2DB95321" w14:textId="77777777" w:rsidR="00472A4F" w:rsidRDefault="00472A4F" w:rsidP="004B6A4B"/>
    <w:p w14:paraId="3B524AF4" w14:textId="77777777" w:rsidR="004B6A4B" w:rsidRDefault="004B6A4B" w:rsidP="004B6A4B">
      <w:pPr>
        <w:pStyle w:val="Heading1"/>
      </w:pPr>
      <w:r w:rsidRPr="009C5298">
        <w:t>Puissance totale du motopropulseur</w:t>
      </w:r>
    </w:p>
    <w:p w14:paraId="3479B689" w14:textId="77777777" w:rsidR="00472A4F" w:rsidRPr="00105E59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105E59">
        <w:rPr>
          <w:rFonts w:asciiTheme="majorHAnsi" w:hAnsiTheme="majorHAnsi" w:cstheme="majorHAnsi"/>
          <w:color w:val="000000"/>
          <w:sz w:val="22"/>
          <w:szCs w:val="22"/>
        </w:rPr>
        <w:t>P = C * ω</w:t>
      </w:r>
    </w:p>
    <w:p w14:paraId="3C5C7558" w14:textId="743ACEC1" w:rsidR="00472A4F" w:rsidRPr="00105E59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105E59">
        <w:rPr>
          <w:rFonts w:asciiTheme="majorHAnsi" w:hAnsiTheme="majorHAnsi" w:cstheme="majorHAnsi"/>
          <w:color w:val="000000"/>
          <w:sz w:val="22"/>
          <w:szCs w:val="22"/>
        </w:rPr>
        <w:t xml:space="preserve">Où ω est la vitesse de rotation du moteur. P, C et ω sont ici exprimées en Watt, en </w:t>
      </w:r>
      <w:r w:rsidR="00105E59" w:rsidRPr="00105E59">
        <w:rPr>
          <w:rFonts w:asciiTheme="majorHAnsi" w:hAnsiTheme="majorHAnsi" w:cstheme="majorHAnsi"/>
          <w:color w:val="000000"/>
          <w:sz w:val="22"/>
          <w:szCs w:val="22"/>
        </w:rPr>
        <w:t>Newton-mètre</w:t>
      </w:r>
      <w:r w:rsidRPr="00105E59">
        <w:rPr>
          <w:rFonts w:asciiTheme="majorHAnsi" w:hAnsiTheme="majorHAnsi" w:cstheme="majorHAnsi"/>
          <w:color w:val="000000"/>
          <w:sz w:val="22"/>
          <w:szCs w:val="22"/>
        </w:rPr>
        <w:t xml:space="preserve"> et en radian par seconde.</w:t>
      </w:r>
    </w:p>
    <w:p w14:paraId="420E8710" w14:textId="016AADDF" w:rsidR="00472A4F" w:rsidRPr="00105E59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105E59">
        <w:rPr>
          <w:rFonts w:asciiTheme="majorHAnsi" w:hAnsiTheme="majorHAnsi" w:cstheme="majorHAnsi"/>
          <w:color w:val="000000"/>
          <w:sz w:val="22"/>
          <w:szCs w:val="22"/>
        </w:rPr>
        <w:t>Vitesses rotation roue : 30.8 rad/s.</w:t>
      </w:r>
    </w:p>
    <w:p w14:paraId="749CFF80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42603F56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</w:rPr>
      </w:pPr>
      <w:r w:rsidRPr="00472A4F">
        <w:rPr>
          <w:rStyle w:val="Policepardfaut"/>
          <w:rFonts w:asciiTheme="majorHAnsi" w:hAnsiTheme="majorHAnsi" w:cstheme="majorHAnsi"/>
          <w:bCs/>
          <w:color w:val="000000"/>
          <w:sz w:val="22"/>
          <w:szCs w:val="22"/>
        </w:rPr>
        <w:t>Soit P = 0.008125* 30.8 = 0.25025 W</w:t>
      </w:r>
    </w:p>
    <w:p w14:paraId="25908637" w14:textId="77777777" w:rsidR="00472A4F" w:rsidRPr="000C5628" w:rsidRDefault="00472A4F" w:rsidP="004B6A4B">
      <w:pPr>
        <w:rPr>
          <w:rFonts w:cstheme="minorHAnsi"/>
        </w:rPr>
      </w:pPr>
    </w:p>
    <w:p w14:paraId="2DE56755" w14:textId="77777777" w:rsidR="004B6A4B" w:rsidRDefault="004B6A4B" w:rsidP="004B6A4B">
      <w:pPr>
        <w:pStyle w:val="Heading1"/>
      </w:pPr>
      <w:r w:rsidRPr="009C5298">
        <w:t>Intensité fournie par la source d’énergie</w:t>
      </w:r>
    </w:p>
    <w:p w14:paraId="70EA3C0B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Intensité fournie par la source d’énergie</w:t>
      </w:r>
    </w:p>
    <w:p w14:paraId="650E6502" w14:textId="593A534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P = U * </w:t>
      </w:r>
      <w:r w:rsidR="007F583D" w:rsidRPr="00472A4F">
        <w:rPr>
          <w:rFonts w:asciiTheme="majorHAnsi" w:hAnsiTheme="majorHAnsi" w:cstheme="majorHAnsi"/>
          <w:color w:val="000000"/>
          <w:sz w:val="22"/>
          <w:szCs w:val="22"/>
        </w:rPr>
        <w:t>I,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I= P/U</w:t>
      </w:r>
    </w:p>
    <w:p w14:paraId="7445F708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P est la puissance en W</w:t>
      </w:r>
    </w:p>
    <w:p w14:paraId="3B22F108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U le voltage en V</w:t>
      </w:r>
    </w:p>
    <w:p w14:paraId="468594F3" w14:textId="77777777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>I l’intensité en A</w:t>
      </w:r>
    </w:p>
    <w:p w14:paraId="0DB00E57" w14:textId="19BB2549" w:rsidR="00472A4F" w:rsidRPr="00472A4F" w:rsidRDefault="00472A4F" w:rsidP="00472A4F">
      <w:pPr>
        <w:pStyle w:val="Standard"/>
        <w:ind w:left="708"/>
        <w:rPr>
          <w:rFonts w:asciiTheme="majorHAnsi" w:hAnsiTheme="majorHAnsi" w:cstheme="majorHAnsi"/>
          <w:color w:val="000000"/>
          <w:sz w:val="22"/>
          <w:szCs w:val="22"/>
        </w:rPr>
      </w:pP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Soit : I = 0.25025 / </w:t>
      </w:r>
      <w:r>
        <w:rPr>
          <w:rFonts w:asciiTheme="majorHAnsi" w:hAnsiTheme="majorHAnsi" w:cstheme="majorHAnsi"/>
          <w:color w:val="000000"/>
          <w:sz w:val="22"/>
          <w:szCs w:val="22"/>
        </w:rPr>
        <w:t>9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= 0.0</w:t>
      </w:r>
      <w:r>
        <w:rPr>
          <w:rFonts w:asciiTheme="majorHAnsi" w:hAnsiTheme="majorHAnsi" w:cstheme="majorHAnsi"/>
          <w:color w:val="000000"/>
          <w:sz w:val="22"/>
          <w:szCs w:val="22"/>
        </w:rPr>
        <w:t>278055556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A ~ 2</w:t>
      </w:r>
      <w:r>
        <w:rPr>
          <w:rFonts w:asciiTheme="majorHAnsi" w:hAnsiTheme="majorHAnsi" w:cstheme="majorHAnsi"/>
          <w:color w:val="000000"/>
          <w:sz w:val="22"/>
          <w:szCs w:val="22"/>
        </w:rPr>
        <w:t>7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>8</w:t>
      </w:r>
      <w:r w:rsidRPr="00472A4F">
        <w:rPr>
          <w:rFonts w:asciiTheme="majorHAnsi" w:hAnsiTheme="majorHAnsi" w:cstheme="majorHAnsi"/>
          <w:color w:val="000000"/>
          <w:sz w:val="22"/>
          <w:szCs w:val="22"/>
        </w:rPr>
        <w:t xml:space="preserve"> mA</w:t>
      </w:r>
    </w:p>
    <w:p w14:paraId="1641AF2E" w14:textId="77777777" w:rsidR="00472A4F" w:rsidRPr="00C03FC2" w:rsidRDefault="00472A4F" w:rsidP="004B6A4B">
      <w:pPr>
        <w:rPr>
          <w:rFonts w:cstheme="minorHAnsi"/>
        </w:rPr>
      </w:pPr>
    </w:p>
    <w:p w14:paraId="3E2C12D5" w14:textId="363B2AB2" w:rsidR="004B6A4B" w:rsidRDefault="004B6A4B" w:rsidP="004B6A4B">
      <w:pPr>
        <w:pStyle w:val="Heading1"/>
      </w:pPr>
      <w:r w:rsidRPr="009C5298">
        <w:t>Autonomie de la batterie</w:t>
      </w:r>
    </w:p>
    <w:p w14:paraId="1CF9CBF4" w14:textId="77777777" w:rsidR="007F583D" w:rsidRPr="00286DD8" w:rsidRDefault="007F583D" w:rsidP="004B6A4B"/>
    <w:p w14:paraId="09B74030" w14:textId="77777777" w:rsidR="004B6A4B" w:rsidRDefault="004B6A4B" w:rsidP="004B6A4B">
      <w:pPr>
        <w:pStyle w:val="Heading1"/>
      </w:pPr>
      <w:r>
        <w:t>[</w:t>
      </w:r>
      <w:r w:rsidRPr="009C5298">
        <w:t xml:space="preserve">Bonus] si le moteur tourne à 1500 </w:t>
      </w:r>
      <w:r>
        <w:t>trs</w:t>
      </w:r>
      <w:r w:rsidRPr="009C5298">
        <w:t>/m</w:t>
      </w:r>
      <w:r>
        <w:t>i</w:t>
      </w:r>
      <w:r w:rsidRPr="009C5298">
        <w:t>n quel est le rapport du réducteur</w:t>
      </w:r>
    </w:p>
    <w:p w14:paraId="10155A2D" w14:textId="77777777" w:rsidR="004B6A4B" w:rsidRDefault="004B6A4B" w:rsidP="004B6A4B">
      <w:r>
        <w:t>On veut 1500 trs/min.</w:t>
      </w:r>
    </w:p>
    <w:p w14:paraId="1E311F8E" w14:textId="77777777" w:rsidR="004B6A4B" w:rsidRPr="00EE7DB5" w:rsidRDefault="004B6A4B" w:rsidP="004B6A4B">
      <w:pPr>
        <w:rPr>
          <w:color w:val="365F91" w:themeColor="accent1" w:themeShade="BF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color w:val="365F91" w:themeColor="accent1" w:themeShade="BF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color w:val="365F91" w:themeColor="accent1" w:themeShade="BF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reducteur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365F91" w:themeColor="accent1" w:themeShade="BF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mot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attendu</m:t>
              </m:r>
            </m:sub>
          </m:sSub>
        </m:oMath>
      </m:oMathPara>
    </w:p>
    <w:p w14:paraId="5D944EB2" w14:textId="7624BB23" w:rsidR="004B6A4B" w:rsidRDefault="004B6A4B" w:rsidP="004B6A4B">
      <w:r>
        <w:t>On utilise un réducteur avec un rapport de réduction de</w:t>
      </w:r>
      <w:r w:rsidR="00116938">
        <w:t xml:space="preserve"> 0.196</w:t>
      </w:r>
    </w:p>
    <w:p w14:paraId="2F5B94C3" w14:textId="77777777" w:rsidR="0060410C" w:rsidRPr="00F2578C" w:rsidRDefault="0060410C" w:rsidP="00F2578C">
      <w:pPr>
        <w:rPr>
          <w:rFonts w:eastAsiaTheme="majorEastAsia" w:cstheme="majorBidi"/>
          <w:bCs/>
          <w:i/>
          <w:iCs/>
          <w:color w:val="4F81BD" w:themeColor="accent1"/>
          <w:sz w:val="36"/>
          <w:szCs w:val="28"/>
          <w14:shadow w14:blurRad="50800" w14:dist="50800" w14:dir="5400000" w14:sx="0" w14:sy="0" w14:kx="0" w14:ky="0" w14:algn="ctr">
            <w14:srgbClr w14:val="000000"/>
          </w14:shadow>
        </w:rPr>
      </w:pPr>
    </w:p>
    <w:sectPr w:rsidR="0060410C" w:rsidRPr="00F2578C" w:rsidSect="009C5E9A">
      <w:headerReference w:type="default" r:id="rId13"/>
      <w:footerReference w:type="default" r:id="rId14"/>
      <w:pgSz w:w="11906" w:h="16838"/>
      <w:pgMar w:top="1417" w:right="1417" w:bottom="1417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3E34" w14:textId="77777777" w:rsidR="006613A4" w:rsidRDefault="006613A4" w:rsidP="00BC67CA">
      <w:r>
        <w:separator/>
      </w:r>
    </w:p>
  </w:endnote>
  <w:endnote w:type="continuationSeparator" w:id="0">
    <w:p w14:paraId="7AEA2613" w14:textId="77777777" w:rsidR="006613A4" w:rsidRDefault="006613A4" w:rsidP="00BC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791074"/>
      <w:docPartObj>
        <w:docPartGallery w:val="Page Numbers (Bottom of Page)"/>
        <w:docPartUnique/>
      </w:docPartObj>
    </w:sdtPr>
    <w:sdtEndPr>
      <w:rPr>
        <w:sz w:val="36"/>
      </w:rPr>
    </w:sdtEndPr>
    <w:sdtContent>
      <w:p w14:paraId="0130439B" w14:textId="77777777" w:rsidR="00B33B20" w:rsidRPr="008458C5" w:rsidRDefault="00B33B20">
        <w:pPr>
          <w:pStyle w:val="Footer"/>
          <w:jc w:val="center"/>
          <w:rPr>
            <w:sz w:val="36"/>
          </w:rPr>
        </w:pPr>
        <w:r w:rsidRPr="008458C5">
          <w:rPr>
            <w:b/>
            <w:noProof/>
            <w:sz w:val="40"/>
            <w:szCs w:val="24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CE6BB53" wp14:editId="5EB84F5A">
                  <wp:simplePos x="0" y="0"/>
                  <wp:positionH relativeFrom="page">
                    <wp:align>right</wp:align>
                  </wp:positionH>
                  <wp:positionV relativeFrom="paragraph">
                    <wp:posOffset>-3329306</wp:posOffset>
                  </wp:positionV>
                  <wp:extent cx="94877" cy="4048125"/>
                  <wp:effectExtent l="0" t="0" r="19685" b="28575"/>
                  <wp:wrapNone/>
                  <wp:docPr id="43" name="Rectangle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4877" cy="40481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95E29F2" id="Rectangle 43" o:spid="_x0000_s1026" style="position:absolute;margin-left:-43.75pt;margin-top:-262.15pt;width:7.45pt;height:318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" fillcolor="#4f81bd [3204]" strokecolor="#4f81bd [3204]" strokeweight="2pt">
                  <w10:wrap anchorx="page"/>
                </v:rect>
              </w:pict>
            </mc:Fallback>
          </mc:AlternateContent>
        </w:r>
        <w:r w:rsidRPr="008458C5">
          <w:rPr>
            <w:b/>
            <w:noProof/>
            <w:sz w:val="40"/>
            <w:szCs w:val="24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1C90E085" wp14:editId="3F12D043">
                  <wp:simplePos x="0" y="0"/>
                  <wp:positionH relativeFrom="leftMargin">
                    <wp:posOffset>185256</wp:posOffset>
                  </wp:positionH>
                  <wp:positionV relativeFrom="paragraph">
                    <wp:posOffset>41439</wp:posOffset>
                  </wp:positionV>
                  <wp:extent cx="102597" cy="802307"/>
                  <wp:effectExtent l="266700" t="0" r="259715" b="0"/>
                  <wp:wrapNone/>
                  <wp:docPr id="45" name="Rectangle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8226732">
                            <a:off x="0" y="0"/>
                            <a:ext cx="102597" cy="8023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D76757" id="Rectangle 45" o:spid="_x0000_s1026" style="position:absolute;margin-left:14.6pt;margin-top:3.25pt;width:8.1pt;height:63.15pt;rotation:8985785fd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" fillcolor="#4f81bd [3204]" stroked="f" strokeweight="2pt">
                  <w10:wrap anchorx="margin"/>
                </v:rect>
              </w:pict>
            </mc:Fallback>
          </mc:AlternateContent>
        </w:r>
        <w:r w:rsidRPr="008458C5">
          <w:rPr>
            <w:sz w:val="36"/>
          </w:rPr>
          <w:fldChar w:fldCharType="begin"/>
        </w:r>
        <w:r w:rsidRPr="008458C5">
          <w:rPr>
            <w:sz w:val="36"/>
          </w:rPr>
          <w:instrText>PAGE   \* MERGEFORMAT</w:instrText>
        </w:r>
        <w:r w:rsidRPr="008458C5">
          <w:rPr>
            <w:sz w:val="36"/>
          </w:rPr>
          <w:fldChar w:fldCharType="separate"/>
        </w:r>
        <w:r>
          <w:rPr>
            <w:noProof/>
            <w:sz w:val="36"/>
          </w:rPr>
          <w:t>27</w:t>
        </w:r>
        <w:r w:rsidRPr="008458C5">
          <w:rPr>
            <w:sz w:val="36"/>
          </w:rPr>
          <w:fldChar w:fldCharType="end"/>
        </w:r>
      </w:p>
    </w:sdtContent>
  </w:sdt>
  <w:p w14:paraId="0B08E334" w14:textId="77777777" w:rsidR="00B33B20" w:rsidRDefault="00B33B20" w:rsidP="00BC67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93457B0" wp14:editId="3EA21CE4">
              <wp:simplePos x="0" y="0"/>
              <wp:positionH relativeFrom="page">
                <wp:posOffset>482024</wp:posOffset>
              </wp:positionH>
              <wp:positionV relativeFrom="paragraph">
                <wp:posOffset>416971</wp:posOffset>
              </wp:positionV>
              <wp:extent cx="7219295" cy="67782"/>
              <wp:effectExtent l="0" t="0" r="20320" b="2794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295" cy="677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3B4658" id="Rectangle 32" o:spid="_x0000_s1026" style="position:absolute;margin-left:37.95pt;margin-top:32.85pt;width:568.45pt;height:5.3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" fillcolor="#4f81bd [3204]" strokecolor="#4f81bd [3204]" strokeweight="2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D61028" wp14:editId="07777777">
              <wp:simplePos x="0" y="0"/>
              <wp:positionH relativeFrom="page">
                <wp:posOffset>454159</wp:posOffset>
              </wp:positionH>
              <wp:positionV relativeFrom="paragraph">
                <wp:posOffset>536116</wp:posOffset>
              </wp:positionV>
              <wp:extent cx="7120213" cy="72390"/>
              <wp:effectExtent l="0" t="0" r="24130" b="2286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213" cy="72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0EA97E34">
            <v:rect id="Rectangle 27" style="position:absolute;margin-left:35.75pt;margin-top:42.2pt;width:560.65pt;height:5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44E48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EE226E" wp14:editId="07777777">
              <wp:simplePos x="0" y="0"/>
              <wp:positionH relativeFrom="page">
                <wp:align>left</wp:align>
              </wp:positionH>
              <wp:positionV relativeFrom="paragraph">
                <wp:posOffset>68580</wp:posOffset>
              </wp:positionV>
              <wp:extent cx="517585" cy="544603"/>
              <wp:effectExtent l="0" t="0" r="15875" b="27305"/>
              <wp:wrapNone/>
              <wp:docPr id="26" name="Triangle 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7585" cy="544603"/>
                      </a:xfrm>
                      <a:prstGeom prst="rtTriangl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0D350C5C">
            <v:shapetype id="_x0000_t6" coordsize="21600,21600" o:spt="6" path="m,l,21600r21600,xe" w14:anchorId="796E8B79">
              <v:stroke joinstyle="miter"/>
              <v:path textboxrect="1800,12600,12600,19800" gradientshapeok="t" o:connecttype="custom" o:connectlocs="0,0;0,10800;0,21600;10800,21600;21600,21600;10800,10800"/>
            </v:shapetype>
            <v:shape id="Triangle rectangle 26" style="position:absolute;margin-left:0;margin-top:5.4pt;width:40.75pt;height:42.9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black [3213]" strokecolor="black [3213]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B517" w14:textId="77777777" w:rsidR="006613A4" w:rsidRDefault="006613A4" w:rsidP="00BC67CA">
      <w:r>
        <w:separator/>
      </w:r>
    </w:p>
  </w:footnote>
  <w:footnote w:type="continuationSeparator" w:id="0">
    <w:p w14:paraId="7CEE6718" w14:textId="77777777" w:rsidR="006613A4" w:rsidRDefault="006613A4" w:rsidP="00BC6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AAB8" w14:textId="4C6CF2AE" w:rsidR="00B33B20" w:rsidRDefault="004B6A4B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  <w:r w:rsidRPr="0004684F">
      <w:rPr>
        <w:b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7C8DDF3" wp14:editId="3EF63ECC">
              <wp:simplePos x="0" y="0"/>
              <wp:positionH relativeFrom="margin">
                <wp:align>right</wp:align>
              </wp:positionH>
              <wp:positionV relativeFrom="margin">
                <wp:posOffset>-1399540</wp:posOffset>
              </wp:positionV>
              <wp:extent cx="4879975" cy="1082040"/>
              <wp:effectExtent l="0" t="0" r="0" b="3810"/>
              <wp:wrapSquare wrapText="bothSides"/>
              <wp:docPr id="2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9975" cy="1082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8DBE5A" w14:textId="470E687B" w:rsidR="00B33B20" w:rsidRPr="00781195" w:rsidRDefault="00B33B20" w:rsidP="0004684F">
                          <w:pPr>
                            <w:rPr>
                              <w:color w:val="4F81BD" w:themeColor="accent1"/>
                              <w:sz w:val="36"/>
                            </w:rPr>
                          </w:pPr>
                          <w:r w:rsidRPr="00781195">
                            <w:rPr>
                              <w:color w:val="4F81BD" w:themeColor="accent1"/>
                              <w:sz w:val="36"/>
                            </w:rPr>
                            <w:t>P</w:t>
                          </w:r>
                          <w:r>
                            <w:rPr>
                              <w:color w:val="4F81BD" w:themeColor="accent1"/>
                              <w:sz w:val="36"/>
                            </w:rPr>
                            <w:t xml:space="preserve">rojet Intégrateur : </w:t>
                          </w:r>
                          <w:r w:rsidR="004B6A4B">
                            <w:rPr>
                              <w:color w:val="4F81BD" w:themeColor="accent1"/>
                              <w:sz w:val="36"/>
                            </w:rPr>
                            <w:t xml:space="preserve">Fiche de calcul et </w:t>
                          </w:r>
                          <w:r w:rsidR="00116938">
                            <w:rPr>
                              <w:color w:val="4F81BD" w:themeColor="accent1"/>
                              <w:sz w:val="36"/>
                            </w:rPr>
                            <w:t>d’</w:t>
                          </w:r>
                          <w:r w:rsidR="004B6A4B">
                            <w:rPr>
                              <w:color w:val="4F81BD" w:themeColor="accent1"/>
                              <w:sz w:val="36"/>
                            </w:rPr>
                            <w:t>explication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8DDF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333.05pt;margin-top:-110.2pt;width:384.25pt;height:85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" filled="f" stroked="f">
              <v:textbox>
                <w:txbxContent>
                  <w:p w14:paraId="6D8DBE5A" w14:textId="470E687B" w:rsidR="00B33B20" w:rsidRPr="00781195" w:rsidRDefault="00B33B20" w:rsidP="0004684F">
                    <w:pPr>
                      <w:rPr>
                        <w:color w:val="4F81BD" w:themeColor="accent1"/>
                        <w:sz w:val="36"/>
                      </w:rPr>
                    </w:pPr>
                    <w:r w:rsidRPr="00781195">
                      <w:rPr>
                        <w:color w:val="4F81BD" w:themeColor="accent1"/>
                        <w:sz w:val="36"/>
                      </w:rPr>
                      <w:t>P</w:t>
                    </w:r>
                    <w:r>
                      <w:rPr>
                        <w:color w:val="4F81BD" w:themeColor="accent1"/>
                        <w:sz w:val="36"/>
                      </w:rPr>
                      <w:t xml:space="preserve">rojet Intégrateur : </w:t>
                    </w:r>
                    <w:r w:rsidR="004B6A4B">
                      <w:rPr>
                        <w:color w:val="4F81BD" w:themeColor="accent1"/>
                        <w:sz w:val="36"/>
                      </w:rPr>
                      <w:t xml:space="preserve">Fiche de calcul et </w:t>
                    </w:r>
                    <w:r w:rsidR="00116938">
                      <w:rPr>
                        <w:color w:val="4F81BD" w:themeColor="accent1"/>
                        <w:sz w:val="36"/>
                      </w:rPr>
                      <w:t>d’</w:t>
                    </w:r>
                    <w:r w:rsidR="004B6A4B">
                      <w:rPr>
                        <w:color w:val="4F81BD" w:themeColor="accent1"/>
                        <w:sz w:val="36"/>
                      </w:rPr>
                      <w:t>explication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B33B20" w:rsidRPr="00164ACC">
      <w:rPr>
        <w:b/>
        <w:noProof/>
        <w:sz w:val="24"/>
        <w:szCs w:val="24"/>
      </w:rPr>
      <w:drawing>
        <wp:anchor distT="0" distB="0" distL="114300" distR="114300" simplePos="0" relativeHeight="251678720" behindDoc="0" locked="0" layoutInCell="1" allowOverlap="1" wp14:anchorId="5DA9970A" wp14:editId="7EA1BF02">
          <wp:simplePos x="0" y="0"/>
          <wp:positionH relativeFrom="column">
            <wp:posOffset>-168704</wp:posOffset>
          </wp:positionH>
          <wp:positionV relativeFrom="paragraph">
            <wp:posOffset>-152016</wp:posOffset>
          </wp:positionV>
          <wp:extent cx="903605" cy="872490"/>
          <wp:effectExtent l="0" t="0" r="0" b="3810"/>
          <wp:wrapThrough wrapText="bothSides">
            <wp:wrapPolygon edited="0">
              <wp:start x="9108" y="0"/>
              <wp:lineTo x="5920" y="472"/>
              <wp:lineTo x="0" y="5188"/>
              <wp:lineTo x="0" y="8489"/>
              <wp:lineTo x="455" y="16507"/>
              <wp:lineTo x="6831" y="21223"/>
              <wp:lineTo x="9108" y="21223"/>
              <wp:lineTo x="11840" y="21223"/>
              <wp:lineTo x="14117" y="21223"/>
              <wp:lineTo x="20492" y="16507"/>
              <wp:lineTo x="20947" y="9432"/>
              <wp:lineTo x="20947" y="5188"/>
              <wp:lineTo x="15027" y="472"/>
              <wp:lineTo x="11840" y="0"/>
              <wp:lineTo x="9108" y="0"/>
            </wp:wrapPolygon>
          </wp:wrapThrough>
          <wp:docPr id="1805875456" name="Image 18058754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87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3B20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4973B6" wp14:editId="7D3E508F">
              <wp:simplePos x="0" y="0"/>
              <wp:positionH relativeFrom="column">
                <wp:posOffset>1342390</wp:posOffset>
              </wp:positionH>
              <wp:positionV relativeFrom="paragraph">
                <wp:posOffset>-438989</wp:posOffset>
              </wp:positionV>
              <wp:extent cx="5739765" cy="73997"/>
              <wp:effectExtent l="0" t="0" r="13335" b="2159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9765" cy="7399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8943A" id="Rectangle 36" o:spid="_x0000_s1026" style="position:absolute;margin-left:105.7pt;margin-top:-34.55pt;width:451.95pt;height: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" fillcolor="#4f81bd [3204]" strokecolor="#4f81bd [3204]" strokeweight="2pt"/>
          </w:pict>
        </mc:Fallback>
      </mc:AlternateContent>
    </w:r>
    <w:r w:rsidR="00B33B20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4AD096" wp14:editId="25DDF40C">
              <wp:simplePos x="0" y="0"/>
              <wp:positionH relativeFrom="page">
                <wp:posOffset>7442421</wp:posOffset>
              </wp:positionH>
              <wp:positionV relativeFrom="paragraph">
                <wp:posOffset>-362116</wp:posOffset>
              </wp:positionV>
              <wp:extent cx="105134" cy="726440"/>
              <wp:effectExtent l="0" t="0" r="28575" b="165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134" cy="7264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71B4B" id="Rectangle 41" o:spid="_x0000_s1026" style="position:absolute;margin-left:586pt;margin-top:-28.5pt;width:8.3pt;height:57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" fillcolor="#4f81bd [3204]" strokecolor="#4f81bd [3204]" strokeweight="2pt">
              <w10:wrap anchorx="page"/>
            </v:rect>
          </w:pict>
        </mc:Fallback>
      </mc:AlternateContent>
    </w:r>
    <w:r w:rsidR="00B33B2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C4F8DC" wp14:editId="4EE83478">
              <wp:simplePos x="0" y="0"/>
              <wp:positionH relativeFrom="column">
                <wp:posOffset>-524528</wp:posOffset>
              </wp:positionH>
              <wp:positionV relativeFrom="paragraph">
                <wp:posOffset>-452223</wp:posOffset>
              </wp:positionV>
              <wp:extent cx="73025" cy="1572451"/>
              <wp:effectExtent l="0" t="0" r="22225" b="2794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25" cy="157245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4A60C" id="Rectangle 40" o:spid="_x0000_s1026" style="position:absolute;margin-left:-41.3pt;margin-top:-35.6pt;width:5.75pt;height:12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" fillcolor="black [3213]" strokecolor="black [3213]" strokeweight="2pt"/>
          </w:pict>
        </mc:Fallback>
      </mc:AlternateContent>
    </w:r>
    <w:r w:rsidR="00B33B20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C5305D" wp14:editId="3D31BDB4">
              <wp:simplePos x="0" y="0"/>
              <wp:positionH relativeFrom="page">
                <wp:align>left</wp:align>
              </wp:positionH>
              <wp:positionV relativeFrom="paragraph">
                <wp:posOffset>-443329</wp:posOffset>
              </wp:positionV>
              <wp:extent cx="1752600" cy="83127"/>
              <wp:effectExtent l="0" t="0" r="19050" b="1270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600" cy="8312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B3990D" id="Rectangle 34" o:spid="_x0000_s1026" style="position:absolute;margin-left:0;margin-top:-34.9pt;width:138pt;height:6.55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" fillcolor="black [3213]" strokecolor="black [3213]" strokeweight="2pt">
              <w10:wrap anchorx="page"/>
            </v:rect>
          </w:pict>
        </mc:Fallback>
      </mc:AlternateContent>
    </w:r>
  </w:p>
  <w:p w14:paraId="1C15F8D5" w14:textId="6E95E975" w:rsidR="00B33B20" w:rsidRDefault="004B6A4B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  <w:r w:rsidRPr="0004684F">
      <w:rPr>
        <w:b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5355028" wp14:editId="4A13B46E">
              <wp:simplePos x="0" y="0"/>
              <wp:positionH relativeFrom="margin">
                <wp:posOffset>1010920</wp:posOffset>
              </wp:positionH>
              <wp:positionV relativeFrom="paragraph">
                <wp:posOffset>308610</wp:posOffset>
              </wp:positionV>
              <wp:extent cx="4657725" cy="339725"/>
              <wp:effectExtent l="0" t="0" r="0" b="3175"/>
              <wp:wrapSquare wrapText="bothSides"/>
              <wp:docPr id="1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339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26237" w14:textId="36FD2F55" w:rsidR="00B33B20" w:rsidRPr="00781195" w:rsidRDefault="00B33B20">
                          <w:p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1A2BA9">
                            <w:rPr>
                              <w:color w:val="4BACC6" w:themeColor="accent5"/>
                            </w:rPr>
                            <w:t xml:space="preserve">      </w:t>
                          </w:r>
                          <w:r>
                            <w:rPr>
                              <w:color w:val="4F81BD" w:themeColor="accent1"/>
                              <w:sz w:val="32"/>
                              <w:szCs w:val="28"/>
                            </w:rPr>
                            <w:t>Voiture Autonome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55028" id="_x0000_s1029" type="#_x0000_t202" style="position:absolute;margin-left:79.6pt;margin-top:24.3pt;width:366.75pt;height: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" filled="f" stroked="f">
              <v:textbox>
                <w:txbxContent>
                  <w:p w14:paraId="31026237" w14:textId="36FD2F55" w:rsidR="00B33B20" w:rsidRPr="00781195" w:rsidRDefault="00B33B20">
                    <w:pPr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1A2BA9">
                      <w:rPr>
                        <w:color w:val="4BACC6" w:themeColor="accent5"/>
                      </w:rPr>
                      <w:t xml:space="preserve">      </w:t>
                    </w:r>
                    <w:r>
                      <w:rPr>
                        <w:color w:val="4F81BD" w:themeColor="accent1"/>
                        <w:sz w:val="32"/>
                        <w:szCs w:val="28"/>
                      </w:rPr>
                      <w:t>Voiture Autonome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AC82314" w14:textId="4C3747D6" w:rsidR="00B33B20" w:rsidRDefault="00B33B20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E6BB53" wp14:editId="616DED83">
              <wp:simplePos x="0" y="0"/>
              <wp:positionH relativeFrom="page">
                <wp:align>right</wp:align>
              </wp:positionH>
              <wp:positionV relativeFrom="paragraph">
                <wp:posOffset>157744</wp:posOffset>
              </wp:positionV>
              <wp:extent cx="101151" cy="5387995"/>
              <wp:effectExtent l="0" t="0" r="13335" b="22225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151" cy="5387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3378E" id="Rectangle 42" o:spid="_x0000_s1026" style="position:absolute;margin-left:-43.25pt;margin-top:12.4pt;width:7.95pt;height:424.2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" fillcolor="black [3213]" strokecolor="black [3213]" strokeweight="2pt">
              <w10:wrap anchorx="page"/>
            </v:rect>
          </w:pict>
        </mc:Fallback>
      </mc:AlternateContent>
    </w:r>
  </w:p>
  <w:p w14:paraId="17686DC7" w14:textId="190EF9E8" w:rsidR="00B33B20" w:rsidRDefault="00B33B20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</w:p>
  <w:p w14:paraId="53BD644D" w14:textId="3F207578" w:rsidR="00B33B20" w:rsidRDefault="00B33B20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</w:p>
  <w:p w14:paraId="7D31676D" w14:textId="19710E2C" w:rsidR="00B33B20" w:rsidRPr="0075131D" w:rsidRDefault="00B33B20" w:rsidP="0075131D">
    <w:pPr>
      <w:pStyle w:val="Header"/>
      <w:tabs>
        <w:tab w:val="clear" w:pos="4536"/>
        <w:tab w:val="clear" w:pos="9072"/>
        <w:tab w:val="left" w:pos="3471"/>
      </w:tabs>
      <w:rPr>
        <w:b/>
        <w:sz w:val="24"/>
        <w:szCs w:val="24"/>
      </w:rPr>
    </w:pPr>
    <w:r w:rsidRPr="008458C5">
      <w:rPr>
        <w:noProof/>
        <w:sz w:val="36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DC43AA" wp14:editId="2C317F7E">
              <wp:simplePos x="0" y="0"/>
              <wp:positionH relativeFrom="page">
                <wp:posOffset>-635</wp:posOffset>
              </wp:positionH>
              <wp:positionV relativeFrom="paragraph">
                <wp:posOffset>366131</wp:posOffset>
              </wp:positionV>
              <wp:extent cx="81280" cy="8368691"/>
              <wp:effectExtent l="0" t="0" r="13970" b="13335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80" cy="836869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7670F" id="Rectangle 38" o:spid="_x0000_s1026" style="position:absolute;margin-left:-.05pt;margin-top:28.85pt;width:6.4pt;height:658.95pt;z-index:25165619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" fillcolor="#4f81bd [3204]" strokecolor="#4f81bd [3204]" strokeweight="2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54.85pt;height:51.5pt" o:bullet="t">
        <v:imagedata r:id="rId1" o:title="puce_exia"/>
      </v:shape>
    </w:pict>
  </w:numPicBullet>
  <w:numPicBullet w:numPicBulletId="1">
    <w:pict>
      <v:shape id="_x0000_i1202" type="#_x0000_t75" style="width:599.8pt;height:450.3pt" o:bullet="t">
        <v:imagedata r:id="rId2" o:title="Tabulation logo"/>
      </v:shape>
    </w:pict>
  </w:numPicBullet>
  <w:numPicBullet w:numPicBulletId="2">
    <w:pict>
      <v:shape id="_x0000_i1203" type="#_x0000_t75" style="width:1274.95pt;height:810.3pt" o:bullet="t">
        <v:imagedata r:id="rId3" o:title="troll"/>
      </v:shape>
    </w:pict>
  </w:numPicBullet>
  <w:numPicBullet w:numPicBulletId="3">
    <w:pict>
      <v:shape id="_x0000_i1204" type="#_x0000_t75" style="width:599.8pt;height:450.3pt" o:bullet="t">
        <v:imagedata r:id="rId4" o:title="Prototype logo projet"/>
      </v:shape>
    </w:pict>
  </w:numPicBullet>
  <w:numPicBullet w:numPicBulletId="4">
    <w:pict>
      <v:shape id="_x0000_i1205" type="#_x0000_t75" style="width:416.5pt;height:435.3pt" o:bullet="t">
        <v:imagedata r:id="rId5" o:title="Exia"/>
      </v:shape>
    </w:pict>
  </w:numPicBullet>
  <w:abstractNum w:abstractNumId="0" w15:restartNumberingAfterBreak="0">
    <w:nsid w:val="031E34DB"/>
    <w:multiLevelType w:val="multilevel"/>
    <w:tmpl w:val="04F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2C5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E829A0"/>
    <w:multiLevelType w:val="hybridMultilevel"/>
    <w:tmpl w:val="405EE3FC"/>
    <w:lvl w:ilvl="0" w:tplc="E03E57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C3D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AF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8C0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8C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037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002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48F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061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3839"/>
    <w:multiLevelType w:val="hybridMultilevel"/>
    <w:tmpl w:val="73E451A2"/>
    <w:lvl w:ilvl="0" w:tplc="35CEA5FC">
      <w:start w:val="1"/>
      <w:numFmt w:val="bullet"/>
      <w:lvlText w:val=""/>
      <w:lvlPicBulletId w:val="4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6542"/>
    <w:multiLevelType w:val="hybridMultilevel"/>
    <w:tmpl w:val="C1B6E67E"/>
    <w:lvl w:ilvl="0" w:tplc="F70ACE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209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4EA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268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A98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88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28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4D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5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1A10"/>
    <w:multiLevelType w:val="hybridMultilevel"/>
    <w:tmpl w:val="0A9A1F7E"/>
    <w:lvl w:ilvl="0" w:tplc="81D0AC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092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48F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E7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B3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9AD0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874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0EA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6AE3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C3737"/>
    <w:multiLevelType w:val="hybridMultilevel"/>
    <w:tmpl w:val="C65681C2"/>
    <w:lvl w:ilvl="0" w:tplc="CD14F9D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FE4BCC"/>
    <w:multiLevelType w:val="hybridMultilevel"/>
    <w:tmpl w:val="369C62D0"/>
    <w:lvl w:ilvl="0" w:tplc="0DB438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571DF"/>
    <w:multiLevelType w:val="multilevel"/>
    <w:tmpl w:val="53E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02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77FD2"/>
    <w:multiLevelType w:val="hybridMultilevel"/>
    <w:tmpl w:val="BA0E1D58"/>
    <w:lvl w:ilvl="0" w:tplc="026C5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CB1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6F6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C7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245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A18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EF9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A0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8CD0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C1275"/>
    <w:multiLevelType w:val="hybridMultilevel"/>
    <w:tmpl w:val="7BAAB300"/>
    <w:lvl w:ilvl="0" w:tplc="87EE60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539E"/>
    <w:multiLevelType w:val="multilevel"/>
    <w:tmpl w:val="2E9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E6147"/>
    <w:multiLevelType w:val="hybridMultilevel"/>
    <w:tmpl w:val="75744B40"/>
    <w:lvl w:ilvl="0" w:tplc="3516E8D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1B6B"/>
    <w:multiLevelType w:val="hybridMultilevel"/>
    <w:tmpl w:val="A0BE45EC"/>
    <w:lvl w:ilvl="0" w:tplc="3516E8D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C2B2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07BFA"/>
    <w:multiLevelType w:val="hybridMultilevel"/>
    <w:tmpl w:val="E9A2A228"/>
    <w:lvl w:ilvl="0" w:tplc="8ED88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10153"/>
    <w:multiLevelType w:val="hybridMultilevel"/>
    <w:tmpl w:val="7970284C"/>
    <w:lvl w:ilvl="0" w:tplc="CD14F9D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A4AB1"/>
    <w:multiLevelType w:val="hybridMultilevel"/>
    <w:tmpl w:val="72A6D374"/>
    <w:lvl w:ilvl="0" w:tplc="040C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76BD4"/>
    <w:multiLevelType w:val="hybridMultilevel"/>
    <w:tmpl w:val="80AA7CDA"/>
    <w:lvl w:ilvl="0" w:tplc="F0C671F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964D6"/>
    <w:multiLevelType w:val="multilevel"/>
    <w:tmpl w:val="04708EE4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C5553D4"/>
    <w:multiLevelType w:val="multilevel"/>
    <w:tmpl w:val="7DCA490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)"/>
      <w:lvlJc w:val="left"/>
      <w:pPr>
        <w:ind w:left="156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color w:val="7F7F7F" w:themeColor="text1" w:themeTint="80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0" w15:restartNumberingAfterBreak="0">
    <w:nsid w:val="3C8C18DF"/>
    <w:multiLevelType w:val="hybridMultilevel"/>
    <w:tmpl w:val="A4E68518"/>
    <w:lvl w:ilvl="0" w:tplc="286E5E0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0C0DD7"/>
    <w:multiLevelType w:val="hybridMultilevel"/>
    <w:tmpl w:val="C08A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6539D"/>
    <w:multiLevelType w:val="multilevel"/>
    <w:tmpl w:val="04F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70D3F"/>
    <w:multiLevelType w:val="multilevel"/>
    <w:tmpl w:val="C12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6B24"/>
    <w:multiLevelType w:val="hybridMultilevel"/>
    <w:tmpl w:val="37CE653E"/>
    <w:lvl w:ilvl="0" w:tplc="4DAC3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B2A2C"/>
    <w:multiLevelType w:val="hybridMultilevel"/>
    <w:tmpl w:val="170C6D0C"/>
    <w:lvl w:ilvl="0" w:tplc="F0C671F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C0CE8"/>
    <w:multiLevelType w:val="hybridMultilevel"/>
    <w:tmpl w:val="AE127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120C3"/>
    <w:multiLevelType w:val="multilevel"/>
    <w:tmpl w:val="476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72491"/>
    <w:multiLevelType w:val="multilevel"/>
    <w:tmpl w:val="0A02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04F6F"/>
    <w:multiLevelType w:val="hybridMultilevel"/>
    <w:tmpl w:val="068C66B2"/>
    <w:lvl w:ilvl="0" w:tplc="E054954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560E2"/>
    <w:multiLevelType w:val="hybridMultilevel"/>
    <w:tmpl w:val="F6000D66"/>
    <w:lvl w:ilvl="0" w:tplc="859E8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A12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E4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26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33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72A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466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852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45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F2748"/>
    <w:multiLevelType w:val="hybridMultilevel"/>
    <w:tmpl w:val="1EB0AC8E"/>
    <w:lvl w:ilvl="0" w:tplc="CD14F9D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75DB5"/>
    <w:multiLevelType w:val="hybridMultilevel"/>
    <w:tmpl w:val="D25A79E6"/>
    <w:lvl w:ilvl="0" w:tplc="ACFEFCE0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3" w15:restartNumberingAfterBreak="0">
    <w:nsid w:val="52BF2D06"/>
    <w:multiLevelType w:val="hybridMultilevel"/>
    <w:tmpl w:val="F690A7B8"/>
    <w:lvl w:ilvl="0" w:tplc="B55AE0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0AE10">
      <w:start w:val="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20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03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0E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C6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845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493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A4469"/>
    <w:multiLevelType w:val="hybridMultilevel"/>
    <w:tmpl w:val="76726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03D2F"/>
    <w:multiLevelType w:val="multilevel"/>
    <w:tmpl w:val="F76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75505B"/>
    <w:multiLevelType w:val="hybridMultilevel"/>
    <w:tmpl w:val="E5AA6370"/>
    <w:lvl w:ilvl="0" w:tplc="3516E8D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84CC8"/>
    <w:multiLevelType w:val="hybridMultilevel"/>
    <w:tmpl w:val="6FB01168"/>
    <w:lvl w:ilvl="0" w:tplc="DB6AFC5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B3EC5"/>
    <w:multiLevelType w:val="hybridMultilevel"/>
    <w:tmpl w:val="83001A36"/>
    <w:lvl w:ilvl="0" w:tplc="88A0F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24B3F"/>
    <w:multiLevelType w:val="hybridMultilevel"/>
    <w:tmpl w:val="CD6415CC"/>
    <w:lvl w:ilvl="0" w:tplc="8004B3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217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09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A69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874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A5D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0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C18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476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0096F"/>
    <w:multiLevelType w:val="multilevel"/>
    <w:tmpl w:val="361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025327"/>
    <w:multiLevelType w:val="multilevel"/>
    <w:tmpl w:val="6F406814"/>
    <w:lvl w:ilvl="0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344"/>
        </w:tabs>
        <w:ind w:left="234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PicBulletId w:val="3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cs="Courier New" w:hint="default"/>
        <w:sz w:val="24"/>
        <w:szCs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46F32"/>
    <w:multiLevelType w:val="hybridMultilevel"/>
    <w:tmpl w:val="3300CE66"/>
    <w:lvl w:ilvl="0" w:tplc="DC30D7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0F196">
      <w:start w:val="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E8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E48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4CF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66F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5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EA2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407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0114E"/>
    <w:multiLevelType w:val="hybridMultilevel"/>
    <w:tmpl w:val="28280CDC"/>
    <w:lvl w:ilvl="0" w:tplc="3516E8D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A39AB"/>
    <w:multiLevelType w:val="hybridMultilevel"/>
    <w:tmpl w:val="33443B1C"/>
    <w:lvl w:ilvl="0" w:tplc="3516E8D6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34"/>
  </w:num>
  <w:num w:numId="5">
    <w:abstractNumId w:val="20"/>
  </w:num>
  <w:num w:numId="6">
    <w:abstractNumId w:val="42"/>
  </w:num>
  <w:num w:numId="7">
    <w:abstractNumId w:val="33"/>
  </w:num>
  <w:num w:numId="8">
    <w:abstractNumId w:val="9"/>
  </w:num>
  <w:num w:numId="9">
    <w:abstractNumId w:val="39"/>
  </w:num>
  <w:num w:numId="10">
    <w:abstractNumId w:val="5"/>
  </w:num>
  <w:num w:numId="11">
    <w:abstractNumId w:val="30"/>
  </w:num>
  <w:num w:numId="12">
    <w:abstractNumId w:val="4"/>
  </w:num>
  <w:num w:numId="13">
    <w:abstractNumId w:val="2"/>
  </w:num>
  <w:num w:numId="14">
    <w:abstractNumId w:val="22"/>
  </w:num>
  <w:num w:numId="15">
    <w:abstractNumId w:val="8"/>
  </w:num>
  <w:num w:numId="16">
    <w:abstractNumId w:val="0"/>
  </w:num>
  <w:num w:numId="17">
    <w:abstractNumId w:val="38"/>
  </w:num>
  <w:num w:numId="18">
    <w:abstractNumId w:val="26"/>
  </w:num>
  <w:num w:numId="19">
    <w:abstractNumId w:val="32"/>
  </w:num>
  <w:num w:numId="20">
    <w:abstractNumId w:val="16"/>
  </w:num>
  <w:num w:numId="21">
    <w:abstractNumId w:val="11"/>
  </w:num>
  <w:num w:numId="22">
    <w:abstractNumId w:val="23"/>
  </w:num>
  <w:num w:numId="23">
    <w:abstractNumId w:val="28"/>
  </w:num>
  <w:num w:numId="24">
    <w:abstractNumId w:val="27"/>
  </w:num>
  <w:num w:numId="25">
    <w:abstractNumId w:val="7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5"/>
  </w:num>
  <w:num w:numId="34">
    <w:abstractNumId w:val="6"/>
  </w:num>
  <w:num w:numId="35">
    <w:abstractNumId w:val="29"/>
  </w:num>
  <w:num w:numId="36">
    <w:abstractNumId w:val="41"/>
  </w:num>
  <w:num w:numId="37">
    <w:abstractNumId w:val="24"/>
  </w:num>
  <w:num w:numId="38">
    <w:abstractNumId w:val="13"/>
  </w:num>
  <w:num w:numId="39">
    <w:abstractNumId w:val="31"/>
  </w:num>
  <w:num w:numId="40">
    <w:abstractNumId w:val="44"/>
  </w:num>
  <w:num w:numId="41">
    <w:abstractNumId w:val="36"/>
  </w:num>
  <w:num w:numId="42">
    <w:abstractNumId w:val="43"/>
  </w:num>
  <w:num w:numId="43">
    <w:abstractNumId w:val="12"/>
  </w:num>
  <w:num w:numId="44">
    <w:abstractNumId w:val="14"/>
  </w:num>
  <w:num w:numId="45">
    <w:abstractNumId w:val="21"/>
  </w:num>
  <w:num w:numId="46">
    <w:abstractNumId w:val="3"/>
  </w:num>
  <w:num w:numId="47">
    <w:abstractNumId w:val="35"/>
  </w:num>
  <w:num w:numId="48">
    <w:abstractNumId w:val="40"/>
  </w:num>
  <w:num w:numId="49">
    <w:abstractNumId w:val="25"/>
  </w:num>
  <w:num w:numId="5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08"/>
    <w:rsid w:val="00001E87"/>
    <w:rsid w:val="00002E8F"/>
    <w:rsid w:val="00007520"/>
    <w:rsid w:val="00007866"/>
    <w:rsid w:val="00011F65"/>
    <w:rsid w:val="00011FBD"/>
    <w:rsid w:val="000126DC"/>
    <w:rsid w:val="00020622"/>
    <w:rsid w:val="00020B49"/>
    <w:rsid w:val="0002449D"/>
    <w:rsid w:val="0002482E"/>
    <w:rsid w:val="00024C26"/>
    <w:rsid w:val="00024F13"/>
    <w:rsid w:val="000268AE"/>
    <w:rsid w:val="00026DE1"/>
    <w:rsid w:val="00027054"/>
    <w:rsid w:val="000302F2"/>
    <w:rsid w:val="0003242A"/>
    <w:rsid w:val="0003263A"/>
    <w:rsid w:val="00032957"/>
    <w:rsid w:val="00035049"/>
    <w:rsid w:val="00040DCA"/>
    <w:rsid w:val="0004684F"/>
    <w:rsid w:val="00046EB9"/>
    <w:rsid w:val="00050396"/>
    <w:rsid w:val="0005349F"/>
    <w:rsid w:val="00062A8C"/>
    <w:rsid w:val="00064E3B"/>
    <w:rsid w:val="0006759F"/>
    <w:rsid w:val="000700A2"/>
    <w:rsid w:val="0007106A"/>
    <w:rsid w:val="0007130E"/>
    <w:rsid w:val="00072DE1"/>
    <w:rsid w:val="00072E30"/>
    <w:rsid w:val="000772BF"/>
    <w:rsid w:val="000855BD"/>
    <w:rsid w:val="0009001B"/>
    <w:rsid w:val="00091E4F"/>
    <w:rsid w:val="00095715"/>
    <w:rsid w:val="00096401"/>
    <w:rsid w:val="0009773E"/>
    <w:rsid w:val="000B00B9"/>
    <w:rsid w:val="000B1593"/>
    <w:rsid w:val="000B31FA"/>
    <w:rsid w:val="000B7D27"/>
    <w:rsid w:val="000C1571"/>
    <w:rsid w:val="000C2CB2"/>
    <w:rsid w:val="000D1C8E"/>
    <w:rsid w:val="000D218A"/>
    <w:rsid w:val="000D5162"/>
    <w:rsid w:val="000E40E8"/>
    <w:rsid w:val="000E48B7"/>
    <w:rsid w:val="000E5B49"/>
    <w:rsid w:val="000E64F2"/>
    <w:rsid w:val="000E78C4"/>
    <w:rsid w:val="000F0D31"/>
    <w:rsid w:val="000F1B96"/>
    <w:rsid w:val="000F26A8"/>
    <w:rsid w:val="000F4A6E"/>
    <w:rsid w:val="000F7C8E"/>
    <w:rsid w:val="00102583"/>
    <w:rsid w:val="00103816"/>
    <w:rsid w:val="00105E59"/>
    <w:rsid w:val="0010610F"/>
    <w:rsid w:val="00114CB1"/>
    <w:rsid w:val="00114CDB"/>
    <w:rsid w:val="00115239"/>
    <w:rsid w:val="00115A34"/>
    <w:rsid w:val="00116938"/>
    <w:rsid w:val="00117E02"/>
    <w:rsid w:val="00126AB2"/>
    <w:rsid w:val="001368CF"/>
    <w:rsid w:val="0014023C"/>
    <w:rsid w:val="001456AA"/>
    <w:rsid w:val="001517E6"/>
    <w:rsid w:val="00151AFA"/>
    <w:rsid w:val="00152F5B"/>
    <w:rsid w:val="001530E0"/>
    <w:rsid w:val="00157DDE"/>
    <w:rsid w:val="001619C5"/>
    <w:rsid w:val="00162745"/>
    <w:rsid w:val="00163CBF"/>
    <w:rsid w:val="001648CE"/>
    <w:rsid w:val="00164ACC"/>
    <w:rsid w:val="00164C10"/>
    <w:rsid w:val="001654F9"/>
    <w:rsid w:val="00166841"/>
    <w:rsid w:val="00170BCF"/>
    <w:rsid w:val="001715B6"/>
    <w:rsid w:val="00171DC6"/>
    <w:rsid w:val="001725C6"/>
    <w:rsid w:val="00173961"/>
    <w:rsid w:val="00175D35"/>
    <w:rsid w:val="0018108F"/>
    <w:rsid w:val="00181741"/>
    <w:rsid w:val="00182C2A"/>
    <w:rsid w:val="00187D0D"/>
    <w:rsid w:val="001932C1"/>
    <w:rsid w:val="001A0613"/>
    <w:rsid w:val="001A2BA9"/>
    <w:rsid w:val="001A2DD7"/>
    <w:rsid w:val="001B14AF"/>
    <w:rsid w:val="001C1268"/>
    <w:rsid w:val="001C14E7"/>
    <w:rsid w:val="001C2DC3"/>
    <w:rsid w:val="001C35AE"/>
    <w:rsid w:val="001C3EFF"/>
    <w:rsid w:val="001D0ECB"/>
    <w:rsid w:val="001D193E"/>
    <w:rsid w:val="001D1B01"/>
    <w:rsid w:val="001D35BF"/>
    <w:rsid w:val="001D3A2C"/>
    <w:rsid w:val="001D548D"/>
    <w:rsid w:val="001D6D86"/>
    <w:rsid w:val="001E04A0"/>
    <w:rsid w:val="001E147B"/>
    <w:rsid w:val="001E2A90"/>
    <w:rsid w:val="001E30AA"/>
    <w:rsid w:val="001E5414"/>
    <w:rsid w:val="001E7B08"/>
    <w:rsid w:val="001F0D1C"/>
    <w:rsid w:val="001F374C"/>
    <w:rsid w:val="001F3D7B"/>
    <w:rsid w:val="001F5CD0"/>
    <w:rsid w:val="001F7FED"/>
    <w:rsid w:val="002001A9"/>
    <w:rsid w:val="00201B4E"/>
    <w:rsid w:val="0020395D"/>
    <w:rsid w:val="00211872"/>
    <w:rsid w:val="00211D8B"/>
    <w:rsid w:val="002135D5"/>
    <w:rsid w:val="00213740"/>
    <w:rsid w:val="00220A30"/>
    <w:rsid w:val="00222302"/>
    <w:rsid w:val="00224415"/>
    <w:rsid w:val="00226811"/>
    <w:rsid w:val="00226A69"/>
    <w:rsid w:val="00232DE0"/>
    <w:rsid w:val="0023327B"/>
    <w:rsid w:val="0023380D"/>
    <w:rsid w:val="0023388D"/>
    <w:rsid w:val="00235373"/>
    <w:rsid w:val="00237DAC"/>
    <w:rsid w:val="002450FC"/>
    <w:rsid w:val="00245FAD"/>
    <w:rsid w:val="002506F1"/>
    <w:rsid w:val="00250FA0"/>
    <w:rsid w:val="00251D6D"/>
    <w:rsid w:val="00255BD9"/>
    <w:rsid w:val="00256C65"/>
    <w:rsid w:val="002577E6"/>
    <w:rsid w:val="002701D6"/>
    <w:rsid w:val="002721C9"/>
    <w:rsid w:val="0027624F"/>
    <w:rsid w:val="0027651B"/>
    <w:rsid w:val="00281009"/>
    <w:rsid w:val="00287825"/>
    <w:rsid w:val="00290DB8"/>
    <w:rsid w:val="0029268B"/>
    <w:rsid w:val="00294D88"/>
    <w:rsid w:val="002955A0"/>
    <w:rsid w:val="002A08A4"/>
    <w:rsid w:val="002B09E1"/>
    <w:rsid w:val="002B5C20"/>
    <w:rsid w:val="002C047C"/>
    <w:rsid w:val="002C1DB3"/>
    <w:rsid w:val="002C25B4"/>
    <w:rsid w:val="002C2A7A"/>
    <w:rsid w:val="002C5CD6"/>
    <w:rsid w:val="002C63A2"/>
    <w:rsid w:val="002C6B18"/>
    <w:rsid w:val="002C76F5"/>
    <w:rsid w:val="002D2B37"/>
    <w:rsid w:val="002D6048"/>
    <w:rsid w:val="002D63FF"/>
    <w:rsid w:val="002E4730"/>
    <w:rsid w:val="002E63CE"/>
    <w:rsid w:val="002F286A"/>
    <w:rsid w:val="002F2DAD"/>
    <w:rsid w:val="003015A9"/>
    <w:rsid w:val="00301B41"/>
    <w:rsid w:val="00303676"/>
    <w:rsid w:val="00304750"/>
    <w:rsid w:val="00311A5E"/>
    <w:rsid w:val="00311BAC"/>
    <w:rsid w:val="00315DAC"/>
    <w:rsid w:val="00321881"/>
    <w:rsid w:val="00322E78"/>
    <w:rsid w:val="0032595A"/>
    <w:rsid w:val="00333265"/>
    <w:rsid w:val="00333AF4"/>
    <w:rsid w:val="00334761"/>
    <w:rsid w:val="0033715D"/>
    <w:rsid w:val="00337385"/>
    <w:rsid w:val="00341274"/>
    <w:rsid w:val="0034665E"/>
    <w:rsid w:val="0034719D"/>
    <w:rsid w:val="00350295"/>
    <w:rsid w:val="00350B20"/>
    <w:rsid w:val="00351573"/>
    <w:rsid w:val="00352DE1"/>
    <w:rsid w:val="0035614A"/>
    <w:rsid w:val="00357E06"/>
    <w:rsid w:val="00360CCB"/>
    <w:rsid w:val="00365D3F"/>
    <w:rsid w:val="003660EC"/>
    <w:rsid w:val="00367F3A"/>
    <w:rsid w:val="0037500B"/>
    <w:rsid w:val="00377539"/>
    <w:rsid w:val="003812FB"/>
    <w:rsid w:val="0038164F"/>
    <w:rsid w:val="0038488E"/>
    <w:rsid w:val="00387BA1"/>
    <w:rsid w:val="00391077"/>
    <w:rsid w:val="003912A2"/>
    <w:rsid w:val="00396585"/>
    <w:rsid w:val="0039728D"/>
    <w:rsid w:val="003A2BF2"/>
    <w:rsid w:val="003A483A"/>
    <w:rsid w:val="003A6ED4"/>
    <w:rsid w:val="003B1EBC"/>
    <w:rsid w:val="003B3221"/>
    <w:rsid w:val="003B3C6D"/>
    <w:rsid w:val="003B4E6B"/>
    <w:rsid w:val="003B54FC"/>
    <w:rsid w:val="003B5877"/>
    <w:rsid w:val="003C1D29"/>
    <w:rsid w:val="003C2931"/>
    <w:rsid w:val="003C50B0"/>
    <w:rsid w:val="003C61CA"/>
    <w:rsid w:val="003D0E78"/>
    <w:rsid w:val="003D3D32"/>
    <w:rsid w:val="003D4080"/>
    <w:rsid w:val="003D458F"/>
    <w:rsid w:val="003D4F4C"/>
    <w:rsid w:val="003E4616"/>
    <w:rsid w:val="003E462F"/>
    <w:rsid w:val="003E5514"/>
    <w:rsid w:val="003E7F9C"/>
    <w:rsid w:val="003F7890"/>
    <w:rsid w:val="00402D65"/>
    <w:rsid w:val="0041028E"/>
    <w:rsid w:val="00414C45"/>
    <w:rsid w:val="00416BAB"/>
    <w:rsid w:val="00417313"/>
    <w:rsid w:val="004174DE"/>
    <w:rsid w:val="0042015E"/>
    <w:rsid w:val="004220D6"/>
    <w:rsid w:val="00422460"/>
    <w:rsid w:val="004265D6"/>
    <w:rsid w:val="00426F1B"/>
    <w:rsid w:val="0042733A"/>
    <w:rsid w:val="004311FA"/>
    <w:rsid w:val="00435012"/>
    <w:rsid w:val="00435EDF"/>
    <w:rsid w:val="00441A8F"/>
    <w:rsid w:val="00443717"/>
    <w:rsid w:val="00445002"/>
    <w:rsid w:val="00446D81"/>
    <w:rsid w:val="004500AC"/>
    <w:rsid w:val="0045159E"/>
    <w:rsid w:val="004527F3"/>
    <w:rsid w:val="00453999"/>
    <w:rsid w:val="00453A20"/>
    <w:rsid w:val="0046345D"/>
    <w:rsid w:val="00466033"/>
    <w:rsid w:val="004663BC"/>
    <w:rsid w:val="00472A4F"/>
    <w:rsid w:val="00477255"/>
    <w:rsid w:val="00477904"/>
    <w:rsid w:val="00480415"/>
    <w:rsid w:val="00482162"/>
    <w:rsid w:val="00483092"/>
    <w:rsid w:val="004836A3"/>
    <w:rsid w:val="00483D15"/>
    <w:rsid w:val="004847D5"/>
    <w:rsid w:val="00484C12"/>
    <w:rsid w:val="00485A6B"/>
    <w:rsid w:val="00487A26"/>
    <w:rsid w:val="004957BC"/>
    <w:rsid w:val="00497F11"/>
    <w:rsid w:val="004A10DD"/>
    <w:rsid w:val="004A2011"/>
    <w:rsid w:val="004B433A"/>
    <w:rsid w:val="004B50DD"/>
    <w:rsid w:val="004B6A4B"/>
    <w:rsid w:val="004B7FD2"/>
    <w:rsid w:val="004C0533"/>
    <w:rsid w:val="004C1EA6"/>
    <w:rsid w:val="004C309C"/>
    <w:rsid w:val="004C34BF"/>
    <w:rsid w:val="004C3597"/>
    <w:rsid w:val="004C411E"/>
    <w:rsid w:val="004C567D"/>
    <w:rsid w:val="004C663B"/>
    <w:rsid w:val="004C67BB"/>
    <w:rsid w:val="004C7693"/>
    <w:rsid w:val="004C7E49"/>
    <w:rsid w:val="004D3636"/>
    <w:rsid w:val="004E05DA"/>
    <w:rsid w:val="004E0FF0"/>
    <w:rsid w:val="004E28C6"/>
    <w:rsid w:val="004E3024"/>
    <w:rsid w:val="004E3F9C"/>
    <w:rsid w:val="004E43A6"/>
    <w:rsid w:val="004F326A"/>
    <w:rsid w:val="004F7223"/>
    <w:rsid w:val="0050431F"/>
    <w:rsid w:val="00510D82"/>
    <w:rsid w:val="005111D3"/>
    <w:rsid w:val="00512E3B"/>
    <w:rsid w:val="005144EE"/>
    <w:rsid w:val="005154DC"/>
    <w:rsid w:val="00516162"/>
    <w:rsid w:val="00516B7C"/>
    <w:rsid w:val="005170D1"/>
    <w:rsid w:val="005176B8"/>
    <w:rsid w:val="00520CCF"/>
    <w:rsid w:val="00532F55"/>
    <w:rsid w:val="00534A73"/>
    <w:rsid w:val="005369D2"/>
    <w:rsid w:val="00544A75"/>
    <w:rsid w:val="00553889"/>
    <w:rsid w:val="00555DF5"/>
    <w:rsid w:val="00557B78"/>
    <w:rsid w:val="0056112E"/>
    <w:rsid w:val="005616FF"/>
    <w:rsid w:val="00563965"/>
    <w:rsid w:val="005753FA"/>
    <w:rsid w:val="00575C99"/>
    <w:rsid w:val="0058035B"/>
    <w:rsid w:val="005823AD"/>
    <w:rsid w:val="00584471"/>
    <w:rsid w:val="00585407"/>
    <w:rsid w:val="005A07E2"/>
    <w:rsid w:val="005A07E3"/>
    <w:rsid w:val="005A3B43"/>
    <w:rsid w:val="005A3FD4"/>
    <w:rsid w:val="005A7625"/>
    <w:rsid w:val="005B0F7D"/>
    <w:rsid w:val="005B44D8"/>
    <w:rsid w:val="005B54A6"/>
    <w:rsid w:val="005B5761"/>
    <w:rsid w:val="005B6E30"/>
    <w:rsid w:val="005C2E49"/>
    <w:rsid w:val="005D46CD"/>
    <w:rsid w:val="005D52E3"/>
    <w:rsid w:val="005D5DE2"/>
    <w:rsid w:val="005E0B98"/>
    <w:rsid w:val="005E24FB"/>
    <w:rsid w:val="005E36CB"/>
    <w:rsid w:val="005E429F"/>
    <w:rsid w:val="005E716F"/>
    <w:rsid w:val="005E7745"/>
    <w:rsid w:val="005F110D"/>
    <w:rsid w:val="005F2750"/>
    <w:rsid w:val="005F2F47"/>
    <w:rsid w:val="005F4293"/>
    <w:rsid w:val="005F67B7"/>
    <w:rsid w:val="00600884"/>
    <w:rsid w:val="0060237F"/>
    <w:rsid w:val="0060410C"/>
    <w:rsid w:val="00605E8F"/>
    <w:rsid w:val="006074B3"/>
    <w:rsid w:val="006108B3"/>
    <w:rsid w:val="00612788"/>
    <w:rsid w:val="00615AC7"/>
    <w:rsid w:val="00615EA9"/>
    <w:rsid w:val="00624225"/>
    <w:rsid w:val="0062425C"/>
    <w:rsid w:val="00627C88"/>
    <w:rsid w:val="0063090C"/>
    <w:rsid w:val="00633337"/>
    <w:rsid w:val="00636226"/>
    <w:rsid w:val="00642129"/>
    <w:rsid w:val="00647512"/>
    <w:rsid w:val="0064763A"/>
    <w:rsid w:val="006613A4"/>
    <w:rsid w:val="0066152E"/>
    <w:rsid w:val="00661AFA"/>
    <w:rsid w:val="006621E4"/>
    <w:rsid w:val="0066274A"/>
    <w:rsid w:val="0066709C"/>
    <w:rsid w:val="00667758"/>
    <w:rsid w:val="006719D6"/>
    <w:rsid w:val="00674CA1"/>
    <w:rsid w:val="00676537"/>
    <w:rsid w:val="00684202"/>
    <w:rsid w:val="00685926"/>
    <w:rsid w:val="006860EA"/>
    <w:rsid w:val="0068774D"/>
    <w:rsid w:val="006921F3"/>
    <w:rsid w:val="00692745"/>
    <w:rsid w:val="00692EB0"/>
    <w:rsid w:val="00693DCD"/>
    <w:rsid w:val="006A084C"/>
    <w:rsid w:val="006A3F83"/>
    <w:rsid w:val="006A6A6B"/>
    <w:rsid w:val="006A7097"/>
    <w:rsid w:val="006C042D"/>
    <w:rsid w:val="006C3E64"/>
    <w:rsid w:val="006D460F"/>
    <w:rsid w:val="006E027C"/>
    <w:rsid w:val="006E2D81"/>
    <w:rsid w:val="006E3A09"/>
    <w:rsid w:val="006E3C77"/>
    <w:rsid w:val="006E6756"/>
    <w:rsid w:val="006E797D"/>
    <w:rsid w:val="006F0B44"/>
    <w:rsid w:val="006F2949"/>
    <w:rsid w:val="006F2AFA"/>
    <w:rsid w:val="006F3B58"/>
    <w:rsid w:val="006F6C91"/>
    <w:rsid w:val="006F6E1A"/>
    <w:rsid w:val="006F7776"/>
    <w:rsid w:val="00707C36"/>
    <w:rsid w:val="007105BA"/>
    <w:rsid w:val="00711AF5"/>
    <w:rsid w:val="0071350C"/>
    <w:rsid w:val="00716055"/>
    <w:rsid w:val="00720A4B"/>
    <w:rsid w:val="00733974"/>
    <w:rsid w:val="00734D14"/>
    <w:rsid w:val="00735E67"/>
    <w:rsid w:val="00740333"/>
    <w:rsid w:val="00744392"/>
    <w:rsid w:val="007510C0"/>
    <w:rsid w:val="0075131D"/>
    <w:rsid w:val="00751793"/>
    <w:rsid w:val="007538D5"/>
    <w:rsid w:val="0075417F"/>
    <w:rsid w:val="00754351"/>
    <w:rsid w:val="007569CE"/>
    <w:rsid w:val="007571BC"/>
    <w:rsid w:val="00770496"/>
    <w:rsid w:val="007726D2"/>
    <w:rsid w:val="00774504"/>
    <w:rsid w:val="00777327"/>
    <w:rsid w:val="007800C5"/>
    <w:rsid w:val="00781195"/>
    <w:rsid w:val="00784DD2"/>
    <w:rsid w:val="00785EEC"/>
    <w:rsid w:val="00794D66"/>
    <w:rsid w:val="007952A1"/>
    <w:rsid w:val="007974C3"/>
    <w:rsid w:val="00797507"/>
    <w:rsid w:val="007A0781"/>
    <w:rsid w:val="007A4D4D"/>
    <w:rsid w:val="007A7A88"/>
    <w:rsid w:val="007B086E"/>
    <w:rsid w:val="007B1B80"/>
    <w:rsid w:val="007B5778"/>
    <w:rsid w:val="007B7783"/>
    <w:rsid w:val="007C3204"/>
    <w:rsid w:val="007C4A4B"/>
    <w:rsid w:val="007C5EE4"/>
    <w:rsid w:val="007D001F"/>
    <w:rsid w:val="007D0052"/>
    <w:rsid w:val="007D3C4B"/>
    <w:rsid w:val="007D3E3D"/>
    <w:rsid w:val="007E07D7"/>
    <w:rsid w:val="007E198F"/>
    <w:rsid w:val="007E1A84"/>
    <w:rsid w:val="007E1E24"/>
    <w:rsid w:val="007E3D0B"/>
    <w:rsid w:val="007E50B2"/>
    <w:rsid w:val="007F0FBD"/>
    <w:rsid w:val="007F42E8"/>
    <w:rsid w:val="007F5185"/>
    <w:rsid w:val="007F583D"/>
    <w:rsid w:val="007F58BE"/>
    <w:rsid w:val="007F5D12"/>
    <w:rsid w:val="00801A49"/>
    <w:rsid w:val="0080787E"/>
    <w:rsid w:val="008120C4"/>
    <w:rsid w:val="00815DD5"/>
    <w:rsid w:val="008169E1"/>
    <w:rsid w:val="00820654"/>
    <w:rsid w:val="0082225B"/>
    <w:rsid w:val="008232B6"/>
    <w:rsid w:val="00825557"/>
    <w:rsid w:val="008302E1"/>
    <w:rsid w:val="00834262"/>
    <w:rsid w:val="00836FA8"/>
    <w:rsid w:val="008375FF"/>
    <w:rsid w:val="008410B5"/>
    <w:rsid w:val="0084132C"/>
    <w:rsid w:val="00841FE4"/>
    <w:rsid w:val="00842E60"/>
    <w:rsid w:val="0084497A"/>
    <w:rsid w:val="008458C5"/>
    <w:rsid w:val="008511A6"/>
    <w:rsid w:val="0085210C"/>
    <w:rsid w:val="00853652"/>
    <w:rsid w:val="00857C26"/>
    <w:rsid w:val="00865393"/>
    <w:rsid w:val="00865415"/>
    <w:rsid w:val="00866597"/>
    <w:rsid w:val="008739B3"/>
    <w:rsid w:val="00880BE0"/>
    <w:rsid w:val="0088638B"/>
    <w:rsid w:val="008A4AB6"/>
    <w:rsid w:val="008A6420"/>
    <w:rsid w:val="008B3825"/>
    <w:rsid w:val="008B6BBA"/>
    <w:rsid w:val="008B6D87"/>
    <w:rsid w:val="008C09DC"/>
    <w:rsid w:val="008C163E"/>
    <w:rsid w:val="008C3036"/>
    <w:rsid w:val="008C7221"/>
    <w:rsid w:val="008D128C"/>
    <w:rsid w:val="008D35AD"/>
    <w:rsid w:val="008D4669"/>
    <w:rsid w:val="008D74C0"/>
    <w:rsid w:val="008E0739"/>
    <w:rsid w:val="008E198F"/>
    <w:rsid w:val="008E4F08"/>
    <w:rsid w:val="008F0CBA"/>
    <w:rsid w:val="008F1E8C"/>
    <w:rsid w:val="008F2C56"/>
    <w:rsid w:val="008F5E9C"/>
    <w:rsid w:val="008F6655"/>
    <w:rsid w:val="00900D16"/>
    <w:rsid w:val="00914D75"/>
    <w:rsid w:val="0091513E"/>
    <w:rsid w:val="00915597"/>
    <w:rsid w:val="00915B6A"/>
    <w:rsid w:val="00917CC4"/>
    <w:rsid w:val="009205E0"/>
    <w:rsid w:val="009226E1"/>
    <w:rsid w:val="009235FB"/>
    <w:rsid w:val="009301AE"/>
    <w:rsid w:val="00933C75"/>
    <w:rsid w:val="00934EA1"/>
    <w:rsid w:val="009367C9"/>
    <w:rsid w:val="00936A8E"/>
    <w:rsid w:val="009374CA"/>
    <w:rsid w:val="009518D5"/>
    <w:rsid w:val="0095207C"/>
    <w:rsid w:val="00954597"/>
    <w:rsid w:val="00956A28"/>
    <w:rsid w:val="009604E6"/>
    <w:rsid w:val="009653F9"/>
    <w:rsid w:val="0096596D"/>
    <w:rsid w:val="00970652"/>
    <w:rsid w:val="00972F11"/>
    <w:rsid w:val="00973A37"/>
    <w:rsid w:val="00974A10"/>
    <w:rsid w:val="0097784F"/>
    <w:rsid w:val="00980E88"/>
    <w:rsid w:val="00984D6F"/>
    <w:rsid w:val="009933C5"/>
    <w:rsid w:val="00996281"/>
    <w:rsid w:val="009A12BF"/>
    <w:rsid w:val="009A240B"/>
    <w:rsid w:val="009B1D94"/>
    <w:rsid w:val="009B279B"/>
    <w:rsid w:val="009B2C7F"/>
    <w:rsid w:val="009B654A"/>
    <w:rsid w:val="009B7DDE"/>
    <w:rsid w:val="009C15D4"/>
    <w:rsid w:val="009C1AED"/>
    <w:rsid w:val="009C5E9A"/>
    <w:rsid w:val="009C725B"/>
    <w:rsid w:val="009D08A2"/>
    <w:rsid w:val="009D1A12"/>
    <w:rsid w:val="009D2A85"/>
    <w:rsid w:val="009D3A22"/>
    <w:rsid w:val="009D6999"/>
    <w:rsid w:val="009E02DA"/>
    <w:rsid w:val="009E1CBF"/>
    <w:rsid w:val="009E61CC"/>
    <w:rsid w:val="009E7A69"/>
    <w:rsid w:val="009F1042"/>
    <w:rsid w:val="009F1FDB"/>
    <w:rsid w:val="009F3A4A"/>
    <w:rsid w:val="009F4C55"/>
    <w:rsid w:val="009F5136"/>
    <w:rsid w:val="009F5AF5"/>
    <w:rsid w:val="009F7540"/>
    <w:rsid w:val="009F7926"/>
    <w:rsid w:val="00A0118A"/>
    <w:rsid w:val="00A0289C"/>
    <w:rsid w:val="00A04268"/>
    <w:rsid w:val="00A05807"/>
    <w:rsid w:val="00A0585D"/>
    <w:rsid w:val="00A06203"/>
    <w:rsid w:val="00A06B05"/>
    <w:rsid w:val="00A0732D"/>
    <w:rsid w:val="00A102D1"/>
    <w:rsid w:val="00A105BE"/>
    <w:rsid w:val="00A12A20"/>
    <w:rsid w:val="00A140B9"/>
    <w:rsid w:val="00A30863"/>
    <w:rsid w:val="00A31B35"/>
    <w:rsid w:val="00A320AB"/>
    <w:rsid w:val="00A35F9E"/>
    <w:rsid w:val="00A40DB3"/>
    <w:rsid w:val="00A41613"/>
    <w:rsid w:val="00A4170E"/>
    <w:rsid w:val="00A45CD0"/>
    <w:rsid w:val="00A46100"/>
    <w:rsid w:val="00A46DA0"/>
    <w:rsid w:val="00A511EC"/>
    <w:rsid w:val="00A56DBE"/>
    <w:rsid w:val="00A56FF4"/>
    <w:rsid w:val="00A574DE"/>
    <w:rsid w:val="00A6286B"/>
    <w:rsid w:val="00A64298"/>
    <w:rsid w:val="00A658F0"/>
    <w:rsid w:val="00A74647"/>
    <w:rsid w:val="00A7665A"/>
    <w:rsid w:val="00A776F7"/>
    <w:rsid w:val="00A81777"/>
    <w:rsid w:val="00A863A0"/>
    <w:rsid w:val="00A904DB"/>
    <w:rsid w:val="00A91412"/>
    <w:rsid w:val="00A936C9"/>
    <w:rsid w:val="00A952DC"/>
    <w:rsid w:val="00A97ED1"/>
    <w:rsid w:val="00AA30C6"/>
    <w:rsid w:val="00AB1C86"/>
    <w:rsid w:val="00AB2B95"/>
    <w:rsid w:val="00AB5311"/>
    <w:rsid w:val="00AB6775"/>
    <w:rsid w:val="00AC2A13"/>
    <w:rsid w:val="00AC3189"/>
    <w:rsid w:val="00AD308E"/>
    <w:rsid w:val="00AD3CC0"/>
    <w:rsid w:val="00AD5BF5"/>
    <w:rsid w:val="00AE0A8F"/>
    <w:rsid w:val="00AE0DAD"/>
    <w:rsid w:val="00AE227E"/>
    <w:rsid w:val="00AE333C"/>
    <w:rsid w:val="00AE34A1"/>
    <w:rsid w:val="00AE68B0"/>
    <w:rsid w:val="00AE6CE1"/>
    <w:rsid w:val="00AF686E"/>
    <w:rsid w:val="00AF799D"/>
    <w:rsid w:val="00AF7AE0"/>
    <w:rsid w:val="00B05899"/>
    <w:rsid w:val="00B05C26"/>
    <w:rsid w:val="00B12E9F"/>
    <w:rsid w:val="00B13DA0"/>
    <w:rsid w:val="00B17ECD"/>
    <w:rsid w:val="00B21103"/>
    <w:rsid w:val="00B2282F"/>
    <w:rsid w:val="00B26EC6"/>
    <w:rsid w:val="00B30677"/>
    <w:rsid w:val="00B3090C"/>
    <w:rsid w:val="00B32515"/>
    <w:rsid w:val="00B33B20"/>
    <w:rsid w:val="00B33D29"/>
    <w:rsid w:val="00B36250"/>
    <w:rsid w:val="00B36661"/>
    <w:rsid w:val="00B45CC2"/>
    <w:rsid w:val="00B45E74"/>
    <w:rsid w:val="00B46082"/>
    <w:rsid w:val="00B514A1"/>
    <w:rsid w:val="00B54089"/>
    <w:rsid w:val="00B6273D"/>
    <w:rsid w:val="00B629FE"/>
    <w:rsid w:val="00B641B2"/>
    <w:rsid w:val="00B64D34"/>
    <w:rsid w:val="00B67F9D"/>
    <w:rsid w:val="00B709C1"/>
    <w:rsid w:val="00B739E5"/>
    <w:rsid w:val="00B80FB6"/>
    <w:rsid w:val="00B869A7"/>
    <w:rsid w:val="00B919D2"/>
    <w:rsid w:val="00B9791D"/>
    <w:rsid w:val="00BA1817"/>
    <w:rsid w:val="00BA1C9B"/>
    <w:rsid w:val="00BA7C36"/>
    <w:rsid w:val="00BB2246"/>
    <w:rsid w:val="00BB431C"/>
    <w:rsid w:val="00BB4FB3"/>
    <w:rsid w:val="00BB66D1"/>
    <w:rsid w:val="00BB71B7"/>
    <w:rsid w:val="00BB7299"/>
    <w:rsid w:val="00BC610C"/>
    <w:rsid w:val="00BC6425"/>
    <w:rsid w:val="00BC67CA"/>
    <w:rsid w:val="00BD5273"/>
    <w:rsid w:val="00BE2D07"/>
    <w:rsid w:val="00BE4AF7"/>
    <w:rsid w:val="00BF4F2B"/>
    <w:rsid w:val="00BF5733"/>
    <w:rsid w:val="00BF673D"/>
    <w:rsid w:val="00BF7F29"/>
    <w:rsid w:val="00C034F3"/>
    <w:rsid w:val="00C04035"/>
    <w:rsid w:val="00C077AB"/>
    <w:rsid w:val="00C15533"/>
    <w:rsid w:val="00C23A2E"/>
    <w:rsid w:val="00C25F11"/>
    <w:rsid w:val="00C263D9"/>
    <w:rsid w:val="00C278EE"/>
    <w:rsid w:val="00C30F11"/>
    <w:rsid w:val="00C370DC"/>
    <w:rsid w:val="00C37D47"/>
    <w:rsid w:val="00C42708"/>
    <w:rsid w:val="00C440F0"/>
    <w:rsid w:val="00C464EE"/>
    <w:rsid w:val="00C47E32"/>
    <w:rsid w:val="00C56125"/>
    <w:rsid w:val="00C57017"/>
    <w:rsid w:val="00C61D21"/>
    <w:rsid w:val="00C61D49"/>
    <w:rsid w:val="00C61E76"/>
    <w:rsid w:val="00C621F0"/>
    <w:rsid w:val="00C7064F"/>
    <w:rsid w:val="00C70788"/>
    <w:rsid w:val="00C763DD"/>
    <w:rsid w:val="00C810B2"/>
    <w:rsid w:val="00C8478F"/>
    <w:rsid w:val="00C874E6"/>
    <w:rsid w:val="00C96D4B"/>
    <w:rsid w:val="00C9771C"/>
    <w:rsid w:val="00CA2B44"/>
    <w:rsid w:val="00CA6621"/>
    <w:rsid w:val="00CA6FA1"/>
    <w:rsid w:val="00CB0EB0"/>
    <w:rsid w:val="00CB2B39"/>
    <w:rsid w:val="00CB57DF"/>
    <w:rsid w:val="00CB7961"/>
    <w:rsid w:val="00CC08C1"/>
    <w:rsid w:val="00CC166D"/>
    <w:rsid w:val="00CC2DE1"/>
    <w:rsid w:val="00CC6B04"/>
    <w:rsid w:val="00CD332C"/>
    <w:rsid w:val="00CD695F"/>
    <w:rsid w:val="00CE28B9"/>
    <w:rsid w:val="00CE6E2C"/>
    <w:rsid w:val="00CF204E"/>
    <w:rsid w:val="00CF5644"/>
    <w:rsid w:val="00D02A02"/>
    <w:rsid w:val="00D112D2"/>
    <w:rsid w:val="00D1144F"/>
    <w:rsid w:val="00D144FD"/>
    <w:rsid w:val="00D15CBE"/>
    <w:rsid w:val="00D20533"/>
    <w:rsid w:val="00D2372E"/>
    <w:rsid w:val="00D242D8"/>
    <w:rsid w:val="00D2764B"/>
    <w:rsid w:val="00D30006"/>
    <w:rsid w:val="00D30D3F"/>
    <w:rsid w:val="00D330D9"/>
    <w:rsid w:val="00D3650E"/>
    <w:rsid w:val="00D37422"/>
    <w:rsid w:val="00D37A57"/>
    <w:rsid w:val="00D41091"/>
    <w:rsid w:val="00D42404"/>
    <w:rsid w:val="00D45DA0"/>
    <w:rsid w:val="00D4708B"/>
    <w:rsid w:val="00D52BA1"/>
    <w:rsid w:val="00D5447A"/>
    <w:rsid w:val="00D55199"/>
    <w:rsid w:val="00D554C3"/>
    <w:rsid w:val="00D571E3"/>
    <w:rsid w:val="00D573EF"/>
    <w:rsid w:val="00D575B6"/>
    <w:rsid w:val="00D633FA"/>
    <w:rsid w:val="00D64958"/>
    <w:rsid w:val="00D67D46"/>
    <w:rsid w:val="00D731E1"/>
    <w:rsid w:val="00D77FC9"/>
    <w:rsid w:val="00D82BEB"/>
    <w:rsid w:val="00D85C85"/>
    <w:rsid w:val="00D903ED"/>
    <w:rsid w:val="00D95C7B"/>
    <w:rsid w:val="00D96E19"/>
    <w:rsid w:val="00D97119"/>
    <w:rsid w:val="00DA11E3"/>
    <w:rsid w:val="00DA1C67"/>
    <w:rsid w:val="00DB07FB"/>
    <w:rsid w:val="00DB1847"/>
    <w:rsid w:val="00DB4D8F"/>
    <w:rsid w:val="00DB7536"/>
    <w:rsid w:val="00DC314A"/>
    <w:rsid w:val="00DC4947"/>
    <w:rsid w:val="00DC4DF6"/>
    <w:rsid w:val="00DD5226"/>
    <w:rsid w:val="00DE2231"/>
    <w:rsid w:val="00DE246C"/>
    <w:rsid w:val="00DE797A"/>
    <w:rsid w:val="00E02024"/>
    <w:rsid w:val="00E02704"/>
    <w:rsid w:val="00E02803"/>
    <w:rsid w:val="00E03B9F"/>
    <w:rsid w:val="00E12552"/>
    <w:rsid w:val="00E1425B"/>
    <w:rsid w:val="00E14927"/>
    <w:rsid w:val="00E1563E"/>
    <w:rsid w:val="00E20754"/>
    <w:rsid w:val="00E25D64"/>
    <w:rsid w:val="00E27737"/>
    <w:rsid w:val="00E30AA9"/>
    <w:rsid w:val="00E34387"/>
    <w:rsid w:val="00E34BCE"/>
    <w:rsid w:val="00E43952"/>
    <w:rsid w:val="00E43A08"/>
    <w:rsid w:val="00E4476F"/>
    <w:rsid w:val="00E51F35"/>
    <w:rsid w:val="00E52C26"/>
    <w:rsid w:val="00E57665"/>
    <w:rsid w:val="00E62CFD"/>
    <w:rsid w:val="00E6448C"/>
    <w:rsid w:val="00E6567D"/>
    <w:rsid w:val="00E71483"/>
    <w:rsid w:val="00E737AE"/>
    <w:rsid w:val="00E74359"/>
    <w:rsid w:val="00E81D0F"/>
    <w:rsid w:val="00E87019"/>
    <w:rsid w:val="00E87820"/>
    <w:rsid w:val="00E9138D"/>
    <w:rsid w:val="00E979E3"/>
    <w:rsid w:val="00EA0752"/>
    <w:rsid w:val="00EA1393"/>
    <w:rsid w:val="00EA3909"/>
    <w:rsid w:val="00EA5B97"/>
    <w:rsid w:val="00EA6241"/>
    <w:rsid w:val="00EB2496"/>
    <w:rsid w:val="00EB2F38"/>
    <w:rsid w:val="00EC09AB"/>
    <w:rsid w:val="00EC0E72"/>
    <w:rsid w:val="00EC4369"/>
    <w:rsid w:val="00ED0AB0"/>
    <w:rsid w:val="00ED0D0A"/>
    <w:rsid w:val="00ED3C18"/>
    <w:rsid w:val="00ED4CAB"/>
    <w:rsid w:val="00ED58DA"/>
    <w:rsid w:val="00ED5CD1"/>
    <w:rsid w:val="00ED7816"/>
    <w:rsid w:val="00ED7885"/>
    <w:rsid w:val="00ED7C71"/>
    <w:rsid w:val="00EE05B3"/>
    <w:rsid w:val="00EF0CE4"/>
    <w:rsid w:val="00EF1525"/>
    <w:rsid w:val="00EF2673"/>
    <w:rsid w:val="00EF56B0"/>
    <w:rsid w:val="00EF6224"/>
    <w:rsid w:val="00EF6699"/>
    <w:rsid w:val="00F02152"/>
    <w:rsid w:val="00F03771"/>
    <w:rsid w:val="00F046B7"/>
    <w:rsid w:val="00F060AA"/>
    <w:rsid w:val="00F0666C"/>
    <w:rsid w:val="00F07725"/>
    <w:rsid w:val="00F139E0"/>
    <w:rsid w:val="00F13C63"/>
    <w:rsid w:val="00F13FC2"/>
    <w:rsid w:val="00F14EBF"/>
    <w:rsid w:val="00F156AA"/>
    <w:rsid w:val="00F15A56"/>
    <w:rsid w:val="00F15BFE"/>
    <w:rsid w:val="00F15C8B"/>
    <w:rsid w:val="00F17079"/>
    <w:rsid w:val="00F17B1F"/>
    <w:rsid w:val="00F24F29"/>
    <w:rsid w:val="00F2505D"/>
    <w:rsid w:val="00F2578C"/>
    <w:rsid w:val="00F362EA"/>
    <w:rsid w:val="00F3669A"/>
    <w:rsid w:val="00F374AA"/>
    <w:rsid w:val="00F44791"/>
    <w:rsid w:val="00F46807"/>
    <w:rsid w:val="00F526E1"/>
    <w:rsid w:val="00F5455A"/>
    <w:rsid w:val="00F5592A"/>
    <w:rsid w:val="00F6046B"/>
    <w:rsid w:val="00F612AE"/>
    <w:rsid w:val="00F63179"/>
    <w:rsid w:val="00F714B4"/>
    <w:rsid w:val="00F7504F"/>
    <w:rsid w:val="00F76265"/>
    <w:rsid w:val="00F80CE3"/>
    <w:rsid w:val="00F87612"/>
    <w:rsid w:val="00FA1155"/>
    <w:rsid w:val="00FA15C5"/>
    <w:rsid w:val="00FA6561"/>
    <w:rsid w:val="00FA710F"/>
    <w:rsid w:val="00FB0BAC"/>
    <w:rsid w:val="00FB3CDA"/>
    <w:rsid w:val="00FB4C76"/>
    <w:rsid w:val="00FB51F9"/>
    <w:rsid w:val="00FB6541"/>
    <w:rsid w:val="00FB6EC8"/>
    <w:rsid w:val="00FC015F"/>
    <w:rsid w:val="00FC3AD3"/>
    <w:rsid w:val="00FC3E1F"/>
    <w:rsid w:val="00FC6981"/>
    <w:rsid w:val="00FC79E4"/>
    <w:rsid w:val="00FD5672"/>
    <w:rsid w:val="00FE777C"/>
    <w:rsid w:val="00FF4C04"/>
    <w:rsid w:val="00FF5546"/>
    <w:rsid w:val="00FF55B2"/>
    <w:rsid w:val="00FF5EA9"/>
    <w:rsid w:val="00FF705A"/>
    <w:rsid w:val="19A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A7ED"/>
  <w15:docId w15:val="{B6822CFE-5E37-40AD-BEC8-88C11BAD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B3"/>
    <w:rPr>
      <w:rFonts w:ascii="Arial" w:eastAsiaTheme="minorEastAsia" w:hAnsi="Arial"/>
      <w:lang w:eastAsia="fr-FR"/>
    </w:rPr>
  </w:style>
  <w:style w:type="paragraph" w:styleId="Heading1">
    <w:name w:val="heading 1"/>
    <w:basedOn w:val="Normal"/>
    <w:next w:val="chapitre---puce-de-niveau-2"/>
    <w:link w:val="Heading1Char"/>
    <w:autoRedefine/>
    <w:uiPriority w:val="9"/>
    <w:qFormat/>
    <w:rsid w:val="001E04A0"/>
    <w:pPr>
      <w:numPr>
        <w:numId w:val="2"/>
      </w:numPr>
      <w:spacing w:after="0" w:line="360" w:lineRule="auto"/>
      <w:outlineLvl w:val="0"/>
    </w:pPr>
    <w:rPr>
      <w:rFonts w:eastAsiaTheme="majorEastAsia" w:cstheme="majorBidi"/>
      <w:bCs/>
      <w:i/>
      <w:iCs/>
      <w:color w:val="4F81BD" w:themeColor="accent1"/>
      <w:sz w:val="36"/>
      <w:szCs w:val="28"/>
      <w14:shadow w14:blurRad="50800" w14:dist="50800" w14:dir="5400000" w14:sx="0" w14:sy="0" w14:kx="0" w14:ky="0" w14:algn="ctr">
        <w14:srgbClr w14:val="000000"/>
      </w14:shadow>
    </w:rPr>
  </w:style>
  <w:style w:type="paragraph" w:styleId="Heading2">
    <w:name w:val="heading 2"/>
    <w:next w:val="Normal"/>
    <w:link w:val="Heading2Char"/>
    <w:uiPriority w:val="9"/>
    <w:unhideWhenUsed/>
    <w:qFormat/>
    <w:rsid w:val="007F42E8"/>
    <w:pPr>
      <w:numPr>
        <w:ilvl w:val="1"/>
        <w:numId w:val="2"/>
      </w:numPr>
      <w:spacing w:after="80"/>
      <w:ind w:left="708"/>
      <w:contextualSpacing/>
      <w:outlineLvl w:val="1"/>
    </w:pPr>
    <w:rPr>
      <w:rFonts w:ascii="Arial" w:eastAsiaTheme="majorEastAsia" w:hAnsi="Arial" w:cstheme="majorBidi"/>
      <w:bCs/>
      <w:i/>
      <w:iCs/>
      <w:color w:val="808080" w:themeColor="background1" w:themeShade="80"/>
      <w:sz w:val="32"/>
      <w:szCs w:val="24"/>
      <w:lang w:eastAsia="fr-FR"/>
    </w:rPr>
  </w:style>
  <w:style w:type="paragraph" w:styleId="Heading3">
    <w:name w:val="heading 3"/>
    <w:basedOn w:val="Heading4"/>
    <w:next w:val="Normal"/>
    <w:link w:val="Heading3Char"/>
    <w:autoRedefine/>
    <w:uiPriority w:val="9"/>
    <w:unhideWhenUsed/>
    <w:rsid w:val="00E71483"/>
    <w:pPr>
      <w:shd w:val="clear" w:color="auto" w:fill="FFFFFF"/>
      <w:spacing w:line="330" w:lineRule="atLeast"/>
      <w:contextualSpacing/>
      <w:outlineLvl w:val="2"/>
    </w:pPr>
    <w:rPr>
      <w:rFonts w:cs="Arial"/>
      <w:bCs w:val="0"/>
      <w:i w:val="0"/>
      <w:iCs w:val="0"/>
      <w:color w:val="4BACC6" w:themeColor="accent5"/>
      <w:spacing w:val="-15"/>
      <w:szCs w:val="24"/>
    </w:rPr>
  </w:style>
  <w:style w:type="paragraph" w:styleId="Heading4">
    <w:name w:val="heading 4"/>
    <w:basedOn w:val="Normal"/>
    <w:next w:val="Heading3"/>
    <w:link w:val="Heading4Char"/>
    <w:uiPriority w:val="9"/>
    <w:unhideWhenUsed/>
    <w:qFormat/>
    <w:rsid w:val="001E04A0"/>
    <w:pPr>
      <w:keepNext/>
      <w:keepLines/>
      <w:numPr>
        <w:ilvl w:val="3"/>
        <w:numId w:val="2"/>
      </w:numPr>
      <w:spacing w:before="200" w:after="0"/>
      <w:ind w:left="1416"/>
      <w:outlineLvl w:val="3"/>
    </w:pPr>
    <w:rPr>
      <w:rFonts w:eastAsiaTheme="majorEastAsia" w:cstheme="majorBidi"/>
      <w:bCs/>
      <w:i/>
      <w:iCs/>
      <w:color w:val="95B3D7" w:themeColor="accent1" w:themeTint="9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CBF"/>
    <w:pPr>
      <w:keepNext/>
      <w:keepLines/>
      <w:numPr>
        <w:ilvl w:val="4"/>
        <w:numId w:val="2"/>
      </w:numPr>
      <w:spacing w:before="200" w:after="0"/>
      <w:ind w:left="2124"/>
      <w:outlineLvl w:val="4"/>
    </w:pPr>
    <w:rPr>
      <w:rFonts w:eastAsiaTheme="majorEastAsia" w:cstheme="majorBidi"/>
      <w:color w:val="A6A6A6" w:themeColor="background1" w:themeShade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8D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8D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8D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8D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2225B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225B"/>
  </w:style>
  <w:style w:type="paragraph" w:styleId="Footer">
    <w:name w:val="footer"/>
    <w:basedOn w:val="Normal"/>
    <w:link w:val="FooterChar"/>
    <w:uiPriority w:val="99"/>
    <w:unhideWhenUsed/>
    <w:rsid w:val="0082225B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225B"/>
  </w:style>
  <w:style w:type="paragraph" w:styleId="BalloonText">
    <w:name w:val="Balloon Text"/>
    <w:basedOn w:val="Normal"/>
    <w:link w:val="BalloonTextChar"/>
    <w:uiPriority w:val="99"/>
    <w:semiHidden/>
    <w:unhideWhenUsed/>
    <w:rsid w:val="0082225B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2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225B"/>
    <w:rPr>
      <w:color w:val="808080"/>
    </w:rPr>
  </w:style>
  <w:style w:type="paragraph" w:styleId="NoSpacing">
    <w:name w:val="No Spacing"/>
    <w:link w:val="NoSpacingChar"/>
    <w:uiPriority w:val="1"/>
    <w:qFormat/>
    <w:rsid w:val="00C810B2"/>
    <w:pPr>
      <w:spacing w:after="0" w:line="240" w:lineRule="auto"/>
    </w:pPr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1E04A0"/>
    <w:rPr>
      <w:rFonts w:ascii="Arial" w:eastAsiaTheme="majorEastAsia" w:hAnsi="Arial" w:cstheme="majorBidi"/>
      <w:bCs/>
      <w:i/>
      <w:iCs/>
      <w:color w:val="4F81BD" w:themeColor="accent1"/>
      <w:sz w:val="36"/>
      <w:szCs w:val="28"/>
      <w:lang w:eastAsia="fr-FR"/>
      <w14:shadow w14:blurRad="50800" w14:dist="50800" w14:dir="5400000" w14:sx="0" w14:sy="0" w14:kx="0" w14:ky="0" w14:algn="ctr">
        <w14:srgbClr w14:val="000000"/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7F42E8"/>
    <w:rPr>
      <w:rFonts w:ascii="Arial" w:eastAsiaTheme="majorEastAsia" w:hAnsi="Arial" w:cstheme="majorBidi"/>
      <w:bCs/>
      <w:i/>
      <w:iCs/>
      <w:color w:val="808080" w:themeColor="background1" w:themeShade="80"/>
      <w:sz w:val="32"/>
      <w:szCs w:val="24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A9"/>
    <w:pPr>
      <w:numPr>
        <w:ilvl w:val="1"/>
      </w:numPr>
    </w:pPr>
    <w:rPr>
      <w:rFonts w:eastAsiaTheme="majorEastAsia" w:cstheme="majorBidi"/>
      <w:i/>
      <w:iCs/>
      <w:color w:val="C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AA9"/>
    <w:rPr>
      <w:rFonts w:ascii="Arial" w:eastAsiaTheme="majorEastAsia" w:hAnsi="Arial" w:cstheme="majorBidi"/>
      <w:i/>
      <w:iCs/>
      <w:color w:val="C00000"/>
      <w:spacing w:val="15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71483"/>
    <w:rPr>
      <w:rFonts w:asciiTheme="majorHAnsi" w:eastAsiaTheme="majorEastAsia" w:hAnsiTheme="majorHAnsi" w:cs="Arial"/>
      <w:color w:val="4BACC6" w:themeColor="accent5"/>
      <w:spacing w:val="-15"/>
      <w:sz w:val="28"/>
      <w:szCs w:val="24"/>
      <w:shd w:val="clear" w:color="auto" w:fill="FFFFFF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E04A0"/>
    <w:rPr>
      <w:rFonts w:ascii="Arial" w:eastAsiaTheme="majorEastAsia" w:hAnsi="Arial" w:cstheme="majorBidi"/>
      <w:bCs/>
      <w:i/>
      <w:iCs/>
      <w:color w:val="95B3D7" w:themeColor="accent1" w:themeTint="99"/>
      <w:sz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9E1CBF"/>
    <w:rPr>
      <w:rFonts w:asciiTheme="majorHAnsi" w:eastAsiaTheme="majorEastAsia" w:hAnsiTheme="majorHAnsi" w:cstheme="majorBidi"/>
      <w:color w:val="A6A6A6" w:themeColor="background1" w:themeShade="A6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8D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8D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numbering" w:customStyle="1" w:styleId="Style1">
    <w:name w:val="Style1"/>
    <w:uiPriority w:val="99"/>
    <w:rsid w:val="00163CBF"/>
    <w:pPr>
      <w:numPr>
        <w:numId w:val="3"/>
      </w:numPr>
    </w:pPr>
  </w:style>
  <w:style w:type="table" w:styleId="TableGrid">
    <w:name w:val="Table Grid"/>
    <w:basedOn w:val="TableNormal"/>
    <w:uiPriority w:val="39"/>
    <w:rsid w:val="0031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0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6082"/>
  </w:style>
  <w:style w:type="paragraph" w:customStyle="1" w:styleId="chapitre---texte-de-niveau-2">
    <w:name w:val="chapitre---texte-de-niveau-2"/>
    <w:basedOn w:val="Normal"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itre---puce-de-niveau-2">
    <w:name w:val="chapitre---puce-de-niveau-2"/>
    <w:basedOn w:val="Normal"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itre---texte-du-tableau-de-niveau-2">
    <w:name w:val="chapitre---texte-du-tableau-de-niveau-2"/>
    <w:basedOn w:val="Normal"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itre---texte-de-niveau-1">
    <w:name w:val="chapitre---texte-de-niveau-1"/>
    <w:basedOn w:val="Normal"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englossaire">
    <w:name w:val="lienglossaire"/>
    <w:basedOn w:val="DefaultParagraphFont"/>
    <w:rsid w:val="00B46082"/>
  </w:style>
  <w:style w:type="character" w:styleId="Strong">
    <w:name w:val="Strong"/>
    <w:basedOn w:val="DefaultParagraphFont"/>
    <w:uiPriority w:val="22"/>
    <w:qFormat/>
    <w:rsid w:val="00B46082"/>
    <w:rPr>
      <w:b/>
      <w:bCs/>
    </w:rPr>
  </w:style>
  <w:style w:type="character" w:customStyle="1" w:styleId="mw-headline">
    <w:name w:val="mw-headline"/>
    <w:basedOn w:val="DefaultParagraphFont"/>
    <w:rsid w:val="00B46082"/>
  </w:style>
  <w:style w:type="paragraph" w:customStyle="1" w:styleId="articleencadparagraphe">
    <w:name w:val="article_encad_paragraphe"/>
    <w:basedOn w:val="Normal"/>
    <w:rsid w:val="00B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7520"/>
    <w:rPr>
      <w:color w:val="800080" w:themeColor="followedHyperlink"/>
      <w:u w:val="single"/>
    </w:rPr>
  </w:style>
  <w:style w:type="character" w:customStyle="1" w:styleId="lang-en">
    <w:name w:val="lang-en"/>
    <w:basedOn w:val="DefaultParagraphFont"/>
    <w:rsid w:val="002001A9"/>
  </w:style>
  <w:style w:type="character" w:customStyle="1" w:styleId="mw-editsection">
    <w:name w:val="mw-editsection"/>
    <w:basedOn w:val="DefaultParagraphFont"/>
    <w:rsid w:val="006E3A09"/>
  </w:style>
  <w:style w:type="character" w:customStyle="1" w:styleId="mw-editsection-bracket">
    <w:name w:val="mw-editsection-bracket"/>
    <w:basedOn w:val="DefaultParagraphFont"/>
    <w:rsid w:val="006E3A09"/>
  </w:style>
  <w:style w:type="character" w:customStyle="1" w:styleId="mw-editsection-divider">
    <w:name w:val="mw-editsection-divider"/>
    <w:basedOn w:val="DefaultParagraphFont"/>
    <w:rsid w:val="00CB7961"/>
  </w:style>
  <w:style w:type="character" w:customStyle="1" w:styleId="nowrap">
    <w:name w:val="nowrap"/>
    <w:basedOn w:val="DefaultParagraphFont"/>
    <w:rsid w:val="00E52C26"/>
  </w:style>
  <w:style w:type="character" w:styleId="BookTitle">
    <w:name w:val="Book Title"/>
    <w:basedOn w:val="DefaultParagraphFont"/>
    <w:uiPriority w:val="33"/>
    <w:qFormat/>
    <w:rsid w:val="009F1042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C5E9A"/>
    <w:rPr>
      <w:rFonts w:eastAsiaTheme="minorEastAsia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7F0FBD"/>
    <w:pPr>
      <w:keepNext/>
      <w:keepLines/>
      <w:numPr>
        <w:numId w:val="0"/>
      </w:numPr>
      <w:spacing w:before="480"/>
      <w:outlineLvl w:val="9"/>
    </w:pPr>
    <w:rPr>
      <w:iC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C5E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E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D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E50B2"/>
    <w:pPr>
      <w:tabs>
        <w:tab w:val="left" w:pos="1100"/>
        <w:tab w:val="right" w:leader="dot" w:pos="9628"/>
      </w:tabs>
      <w:spacing w:after="100"/>
      <w:ind w:left="660"/>
    </w:pPr>
  </w:style>
  <w:style w:type="paragraph" w:customStyle="1" w:styleId="Titre33">
    <w:name w:val="Titre 33"/>
    <w:basedOn w:val="Heading3"/>
    <w:next w:val="Heading3"/>
    <w:rsid w:val="007E50B2"/>
    <w:pPr>
      <w:ind w:left="0"/>
    </w:pPr>
    <w:rPr>
      <w:noProof/>
    </w:rPr>
  </w:style>
  <w:style w:type="character" w:customStyle="1" w:styleId="Style2">
    <w:name w:val="Style2"/>
    <w:basedOn w:val="DefaultParagraphFont"/>
    <w:uiPriority w:val="1"/>
    <w:rsid w:val="00685926"/>
    <w:rPr>
      <w:rFonts w:asciiTheme="majorHAnsi" w:hAnsiTheme="majorHAnsi"/>
      <w:sz w:val="16"/>
    </w:rPr>
  </w:style>
  <w:style w:type="character" w:customStyle="1" w:styleId="Style3">
    <w:name w:val="Style3"/>
    <w:basedOn w:val="DefaultParagraphFont"/>
    <w:uiPriority w:val="1"/>
    <w:rsid w:val="00685926"/>
    <w:rPr>
      <w:rFonts w:asciiTheme="majorHAnsi" w:hAnsiTheme="majorHAnsi"/>
      <w:sz w:val="22"/>
    </w:rPr>
  </w:style>
  <w:style w:type="character" w:customStyle="1" w:styleId="Style4">
    <w:name w:val="Style4"/>
    <w:basedOn w:val="DefaultParagraphFont"/>
    <w:uiPriority w:val="1"/>
    <w:rsid w:val="00685926"/>
    <w:rPr>
      <w:rFonts w:asciiTheme="majorHAnsi" w:hAnsiTheme="majorHAnsi"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F24F2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4F29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5B5761"/>
    <w:rPr>
      <w:rFonts w:ascii="Arial" w:hAnsi="Arial"/>
      <w:b/>
      <w:i/>
      <w:iCs/>
      <w:color w:val="4F81BD" w:themeColor="accent1"/>
      <w:sz w:val="22"/>
    </w:rPr>
  </w:style>
  <w:style w:type="table" w:styleId="GridTable4-Accent1">
    <w:name w:val="Grid Table 4 Accent 1"/>
    <w:basedOn w:val="TableNormal"/>
    <w:uiPriority w:val="49"/>
    <w:rsid w:val="007510C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26A69"/>
    <w:rPr>
      <w:color w:val="808080"/>
      <w:shd w:val="clear" w:color="auto" w:fill="E6E6E6"/>
    </w:rPr>
  </w:style>
  <w:style w:type="table" w:styleId="GridTable4-Accent5">
    <w:name w:val="Grid Table 4 Accent 5"/>
    <w:basedOn w:val="TableNormal"/>
    <w:uiPriority w:val="49"/>
    <w:rsid w:val="0010610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1C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D2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0533"/>
  </w:style>
  <w:style w:type="character" w:customStyle="1" w:styleId="eop">
    <w:name w:val="eop"/>
    <w:basedOn w:val="DefaultParagraphFont"/>
    <w:rsid w:val="00D20533"/>
  </w:style>
  <w:style w:type="character" w:customStyle="1" w:styleId="contextualspellingandgrammarerror">
    <w:name w:val="contextualspellingandgrammarerror"/>
    <w:basedOn w:val="DefaultParagraphFont"/>
    <w:rsid w:val="00D20533"/>
  </w:style>
  <w:style w:type="character" w:styleId="SubtleEmphasis">
    <w:name w:val="Subtle Emphasis"/>
    <w:basedOn w:val="DefaultParagraphFont"/>
    <w:uiPriority w:val="19"/>
    <w:qFormat/>
    <w:rsid w:val="008511A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25F1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735E67"/>
    <w:rPr>
      <w:rFonts w:ascii="Courier New" w:eastAsia="Times New Roman" w:hAnsi="Courier New" w:cs="Courier New"/>
      <w:sz w:val="20"/>
      <w:szCs w:val="20"/>
    </w:rPr>
  </w:style>
  <w:style w:type="character" w:customStyle="1" w:styleId="s-rg-t">
    <w:name w:val="s-rg-t"/>
    <w:basedOn w:val="DefaultParagraphFont"/>
    <w:rsid w:val="00B05C26"/>
  </w:style>
  <w:style w:type="paragraph" w:customStyle="1" w:styleId="xmsonormal">
    <w:name w:val="x_msonormal"/>
    <w:basedOn w:val="Normal"/>
    <w:rsid w:val="00B0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2">
    <w:name w:val="Grid Table 4 Accent 2"/>
    <w:basedOn w:val="TableNormal"/>
    <w:uiPriority w:val="49"/>
    <w:rsid w:val="004C67B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Policepardfaut">
    <w:name w:val="Police par défaut"/>
    <w:rsid w:val="0060410C"/>
  </w:style>
  <w:style w:type="paragraph" w:customStyle="1" w:styleId="Standard">
    <w:name w:val="Standard"/>
    <w:rsid w:val="0060410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7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3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7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8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7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8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76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5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39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5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825">
              <w:marLeft w:val="0"/>
              <w:marRight w:val="0"/>
              <w:marTop w:val="0"/>
              <w:marBottom w:val="0"/>
              <w:divBdr>
                <w:top w:val="single" w:sz="6" w:space="8" w:color="C5C5C5"/>
                <w:left w:val="single" w:sz="6" w:space="11" w:color="C5C5C5"/>
                <w:bottom w:val="single" w:sz="6" w:space="8" w:color="C5C5C5"/>
                <w:right w:val="single" w:sz="6" w:space="11" w:color="C5C5C5"/>
              </w:divBdr>
              <w:divsChild>
                <w:div w:id="1906573958">
                  <w:marLeft w:val="0"/>
                  <w:marRight w:val="0"/>
                  <w:marTop w:val="16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8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083">
              <w:marLeft w:val="0"/>
              <w:marRight w:val="0"/>
              <w:marTop w:val="0"/>
              <w:marBottom w:val="0"/>
              <w:divBdr>
                <w:top w:val="single" w:sz="6" w:space="8" w:color="C5C5C5"/>
                <w:left w:val="single" w:sz="6" w:space="11" w:color="C5C5C5"/>
                <w:bottom w:val="single" w:sz="6" w:space="8" w:color="C5C5C5"/>
                <w:right w:val="single" w:sz="6" w:space="11" w:color="C5C5C5"/>
              </w:divBdr>
              <w:divsChild>
                <w:div w:id="60369384">
                  <w:marLeft w:val="0"/>
                  <w:marRight w:val="0"/>
                  <w:marTop w:val="16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0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3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8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620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75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4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6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06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9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2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1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593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901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874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1254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00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1305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9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3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2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1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6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706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1668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02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1848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7063">
                                  <w:marLeft w:val="1134"/>
                                  <w:marRight w:val="565"/>
                                  <w:marTop w:val="0"/>
                                  <w:marBottom w:val="0"/>
                                  <w:divBdr>
                                    <w:top w:val="single" w:sz="8" w:space="1" w:color="auto"/>
                                    <w:left w:val="single" w:sz="8" w:space="4" w:color="auto"/>
                                    <w:bottom w:val="single" w:sz="8" w:space="1" w:color="auto"/>
                                    <w:right w:val="single" w:sz="8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743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00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87538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074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190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8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297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18" w:space="15" w:color="E6E6E6"/>
                    <w:right w:val="none" w:sz="0" w:space="0" w:color="auto"/>
                  </w:divBdr>
                  <w:divsChild>
                    <w:div w:id="225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039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5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0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2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9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18" w:space="15" w:color="E6E6E6"/>
                    <w:right w:val="none" w:sz="0" w:space="0" w:color="auto"/>
                  </w:divBdr>
                  <w:divsChild>
                    <w:div w:id="3533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600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3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0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749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18" w:space="15" w:color="E6E6E6"/>
                    <w:right w:val="none" w:sz="0" w:space="0" w:color="auto"/>
                  </w:divBdr>
                  <w:divsChild>
                    <w:div w:id="4583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0912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1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639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1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202">
      <w:marLeft w:val="0"/>
      <w:marRight w:val="119"/>
      <w:marTop w:val="0"/>
      <w:marBottom w:val="0"/>
      <w:divBdr>
        <w:top w:val="single" w:sz="36" w:space="6" w:color="7AC043"/>
        <w:left w:val="none" w:sz="0" w:space="0" w:color="auto"/>
        <w:bottom w:val="none" w:sz="0" w:space="0" w:color="auto"/>
        <w:right w:val="none" w:sz="0" w:space="0" w:color="auto"/>
      </w:divBdr>
    </w:div>
    <w:div w:id="1960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2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9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3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0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6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7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Desktop\eXia\Modele_P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C5EF61685DA438518B671D2A7CBBB" ma:contentTypeVersion="4" ma:contentTypeDescription="Crée un document." ma:contentTypeScope="" ma:versionID="f1ebbfdf3a18b1a620527aebbf9af809">
  <xsd:schema xmlns:xsd="http://www.w3.org/2001/XMLSchema" xmlns:xs="http://www.w3.org/2001/XMLSchema" xmlns:p="http://schemas.microsoft.com/office/2006/metadata/properties" xmlns:ns2="38665032-f3aa-4ace-bc14-a253fc7f7d50" targetNamespace="http://schemas.microsoft.com/office/2006/metadata/properties" ma:root="true" ma:fieldsID="6e6bc94b9d558ea2ccd9235eacd1758a" ns2:_="">
    <xsd:import namespace="38665032-f3aa-4ace-bc14-a253fc7f7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5032-f3aa-4ace-bc14-a253fc7f7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FCF9C-230C-4DC2-BE07-1BBA578610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A6651-9DFB-4906-8719-57CB7097C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65032-f3aa-4ace-bc14-a253fc7f7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9199EB-2E93-4EC7-949E-6F2C87D1B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21EE-B074-4874-AB9B-E6408B6ED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Modele_PA</Template>
  <TotalTime>7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PROSIT :</vt:lpstr>
      <vt:lpstr>PROSIT :</vt:lpstr>
    </vt:vector>
  </TitlesOfParts>
  <Company>CESI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:</dc:title>
  <dc:subject/>
  <dc:creator>CLEMENT Thomas</dc:creator>
  <cp:keywords/>
  <dc:description/>
  <cp:lastModifiedBy>lancifrake@gmail.com</cp:lastModifiedBy>
  <cp:revision>2</cp:revision>
  <cp:lastPrinted>2018-06-08T10:12:00Z</cp:lastPrinted>
  <dcterms:created xsi:type="dcterms:W3CDTF">2023-06-19T15:52:00Z</dcterms:created>
  <dcterms:modified xsi:type="dcterms:W3CDTF">2023-06-19T15:52:00Z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0x010100A6FC5EF61685DA438518B671D2A7CBBB</vt:lpwstr>
  </property>
</Properties>
</file>